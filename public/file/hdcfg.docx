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0" w:rsidRDefault="004F36A8" w:rsidP="0033694F">
      <w:pPr>
        <w:pStyle w:val="Profil"/>
        <w:spacing w:before="360"/>
        <w:jc w:val="center"/>
        <w:rPr>
          <w:sz w:val="32"/>
        </w:rPr>
      </w:pPr>
      <w:r w:rsidRPr="004F36A8">
        <w:rPr>
          <w:rFonts w:cstheme="minorHAnsi"/>
          <w:b w:val="0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4BD6" wp14:editId="5A231932">
                <wp:simplePos x="0" y="0"/>
                <wp:positionH relativeFrom="column">
                  <wp:posOffset>1403985</wp:posOffset>
                </wp:positionH>
                <wp:positionV relativeFrom="paragraph">
                  <wp:posOffset>548005</wp:posOffset>
                </wp:positionV>
                <wp:extent cx="3057525" cy="390525"/>
                <wp:effectExtent l="0" t="0" r="9525" b="9525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90525"/>
                        </a:xfrm>
                        <a:prstGeom prst="rect">
                          <a:avLst/>
                        </a:prstGeom>
                        <a:solidFill>
                          <a:srgbClr val="ED6E4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0270" w:rsidRPr="004F36A8" w:rsidRDefault="00D712A2" w:rsidP="00AC01F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</w:rPr>
                              <w:t>Concepteur Développeur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4BD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0.55pt;margin-top:43.15pt;width:24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" fillcolor="#ed6e49" stroked="f" strokeweight=".5pt">
                <v:textbox>
                  <w:txbxContent>
                    <w:p w:rsidR="004D0270" w:rsidRPr="004F36A8" w:rsidRDefault="00D712A2" w:rsidP="00AC01F9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</w:rPr>
                        <w:t>Concepteur Développeur Junior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6D31">
        <w:rPr>
          <w:sz w:val="32"/>
        </w:rPr>
        <w:t>A</w:t>
      </w:r>
      <w:r w:rsidR="00D712A2">
        <w:rPr>
          <w:sz w:val="32"/>
        </w:rPr>
        <w:t>HA</w:t>
      </w:r>
    </w:p>
    <w:p w:rsidR="00F540BA" w:rsidRDefault="0033694F" w:rsidP="0033694F">
      <w:pPr>
        <w:pStyle w:val="Profil"/>
        <w:spacing w:before="120" w:after="120"/>
        <w:jc w:val="center"/>
        <w:rPr>
          <w:sz w:val="32"/>
        </w:rPr>
      </w:pPr>
      <w:r>
        <w:rPr>
          <w:sz w:val="32"/>
        </w:rPr>
        <w:t>15</w:t>
      </w:r>
      <w:r w:rsidR="00F540BA" w:rsidRPr="00C346A0">
        <w:rPr>
          <w:sz w:val="32"/>
        </w:rPr>
        <w:t xml:space="preserve"> </w:t>
      </w:r>
      <w:r w:rsidR="00DB5915">
        <w:rPr>
          <w:sz w:val="32"/>
        </w:rPr>
        <w:t>mois</w:t>
      </w:r>
      <w:r w:rsidR="00F540BA" w:rsidRPr="00C346A0">
        <w:rPr>
          <w:sz w:val="32"/>
        </w:rPr>
        <w:t xml:space="preserve"> d’expérience professionnelle</w:t>
      </w:r>
    </w:p>
    <w:p w:rsidR="00783169" w:rsidRPr="00783169" w:rsidRDefault="00783169" w:rsidP="0033694F">
      <w:pPr>
        <w:pStyle w:val="Profil"/>
        <w:spacing w:before="120" w:after="120"/>
        <w:jc w:val="center"/>
        <w:rPr>
          <w:sz w:val="32"/>
        </w:rPr>
      </w:pPr>
      <w:r w:rsidRPr="00783169">
        <w:rPr>
          <w:sz w:val="32"/>
        </w:rPr>
        <w:t>Anglais Technique</w:t>
      </w:r>
    </w:p>
    <w:p w:rsidR="003C2E6E" w:rsidRPr="00C346A0" w:rsidRDefault="003C2E6E" w:rsidP="0033694F">
      <w:pPr>
        <w:pStyle w:val="ProfilExperience"/>
        <w:jc w:val="left"/>
        <w:rPr>
          <w:sz w:val="22"/>
        </w:rPr>
      </w:pPr>
    </w:p>
    <w:p w:rsidR="00474663" w:rsidRPr="00783169" w:rsidRDefault="001D7697" w:rsidP="00783169">
      <w:pPr>
        <w:pStyle w:val="Titre1"/>
        <w:jc w:val="left"/>
        <w:rPr>
          <w:sz w:val="32"/>
          <w:szCs w:val="24"/>
        </w:rPr>
      </w:pPr>
      <w:r w:rsidRPr="00BF6BF1">
        <w:rPr>
          <w:sz w:val="32"/>
        </w:rPr>
        <w:t>Formation</w:t>
      </w:r>
    </w:p>
    <w:p w:rsidR="00783169" w:rsidRPr="00D712A2" w:rsidRDefault="00783169" w:rsidP="0033694F">
      <w:pPr>
        <w:autoSpaceDE w:val="0"/>
        <w:autoSpaceDN w:val="0"/>
        <w:adjustRightInd w:val="0"/>
        <w:spacing w:after="0" w:line="288" w:lineRule="auto"/>
        <w:jc w:val="left"/>
        <w:textAlignment w:val="center"/>
        <w:rPr>
          <w:b/>
          <w:sz w:val="24"/>
          <w:szCs w:val="24"/>
        </w:rPr>
      </w:pPr>
    </w:p>
    <w:tbl>
      <w:tblPr>
        <w:tblStyle w:val="Grilledetableauclaire1"/>
        <w:tblW w:w="9284" w:type="dxa"/>
        <w:tblLook w:val="04A0" w:firstRow="1" w:lastRow="0" w:firstColumn="1" w:lastColumn="0" w:noHBand="0" w:noVBand="1"/>
      </w:tblPr>
      <w:tblGrid>
        <w:gridCol w:w="1129"/>
        <w:gridCol w:w="8155"/>
      </w:tblGrid>
      <w:tr w:rsidR="00603AAF" w:rsidRPr="00D712A2" w:rsidTr="00C56FC6">
        <w:trPr>
          <w:trHeight w:val="59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2019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Default="00AF23BD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ENSIAS (Ecole Nationale Supérieure d’Informatique et d’Analyse des Systèmes) </w:t>
            </w:r>
          </w:p>
          <w:p w:rsidR="00783169" w:rsidRPr="00C56FC6" w:rsidRDefault="0078316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>
              <w:rPr>
                <w:rFonts w:cstheme="minorHAnsi"/>
                <w:color w:val="000000"/>
                <w:sz w:val="22"/>
              </w:rPr>
              <w:t xml:space="preserve">Cursus </w:t>
            </w:r>
            <w:r w:rsidRPr="00C56FC6">
              <w:rPr>
                <w:rFonts w:cstheme="minorHAnsi"/>
                <w:color w:val="000000"/>
                <w:sz w:val="22"/>
              </w:rPr>
              <w:t>Ingénierie du Web et Mobile (Dernière Année)</w:t>
            </w:r>
          </w:p>
        </w:tc>
      </w:tr>
      <w:tr w:rsidR="00D712A2" w:rsidRPr="00D712A2" w:rsidTr="00C56FC6">
        <w:trPr>
          <w:trHeight w:val="218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Formation Java/J2EE nati</w:t>
            </w:r>
            <w:r w:rsidR="002B2375">
              <w:rPr>
                <w:rFonts w:cstheme="minorHAnsi"/>
                <w:color w:val="000000"/>
                <w:sz w:val="22"/>
              </w:rPr>
              <w:t>ve</w:t>
            </w:r>
            <w:r w:rsidRPr="00C56FC6">
              <w:rPr>
                <w:rFonts w:cstheme="minorHAnsi"/>
                <w:color w:val="000000"/>
                <w:sz w:val="22"/>
              </w:rPr>
              <w:t xml:space="preserve"> (3mois)</w:t>
            </w:r>
          </w:p>
        </w:tc>
      </w:tr>
      <w:tr w:rsidR="00603AAF" w:rsidRPr="00D712A2" w:rsidTr="00C56FC6">
        <w:trPr>
          <w:trHeight w:val="32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Licence en Informatique</w:t>
            </w:r>
            <w:r w:rsidR="002B2375">
              <w:rPr>
                <w:rFonts w:cstheme="minorHAnsi"/>
                <w:color w:val="000000"/>
                <w:sz w:val="22"/>
              </w:rPr>
              <w:t>,</w:t>
            </w:r>
            <w:r w:rsidRPr="00C56FC6">
              <w:rPr>
                <w:rFonts w:cstheme="minorHAnsi"/>
                <w:color w:val="000000"/>
                <w:sz w:val="22"/>
              </w:rPr>
              <w:t xml:space="preserve"> Option Informatique Décisionnelle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Bien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</w:t>
            </w:r>
          </w:p>
        </w:tc>
      </w:tr>
      <w:tr w:rsidR="00B168C4" w:rsidRPr="00894628" w:rsidTr="00AF23BD">
        <w:trPr>
          <w:trHeight w:val="360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168C4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2013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168C4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Baccalauréat 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S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Très Bien</w:t>
            </w:r>
          </w:p>
        </w:tc>
      </w:tr>
    </w:tbl>
    <w:p w:rsidR="00F84EFA" w:rsidRDefault="00F84EFA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Default="00943436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Pr="00783169" w:rsidRDefault="00943436" w:rsidP="00783169">
      <w:pPr>
        <w:pStyle w:val="Titre1"/>
        <w:jc w:val="left"/>
        <w:rPr>
          <w:sz w:val="32"/>
          <w:szCs w:val="24"/>
        </w:rPr>
      </w:pPr>
      <w:r>
        <w:rPr>
          <w:sz w:val="32"/>
        </w:rPr>
        <w:t>Savoir Faire</w:t>
      </w:r>
    </w:p>
    <w:p w:rsidR="00783169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647DBA" w:rsidRPr="00464F2F">
        <w:rPr>
          <w:sz w:val="24"/>
          <w:szCs w:val="24"/>
        </w:rPr>
        <w:t>nalyse</w:t>
      </w:r>
      <w:r>
        <w:rPr>
          <w:sz w:val="24"/>
          <w:szCs w:val="24"/>
        </w:rPr>
        <w:t xml:space="preserve"> et</w:t>
      </w:r>
      <w:r w:rsidR="00647DBA" w:rsidRPr="00464F2F">
        <w:rPr>
          <w:sz w:val="24"/>
          <w:szCs w:val="24"/>
        </w:rPr>
        <w:t xml:space="preserve"> </w:t>
      </w:r>
      <w:r w:rsidR="00D712A2">
        <w:rPr>
          <w:sz w:val="24"/>
          <w:szCs w:val="24"/>
        </w:rPr>
        <w:t>expression</w:t>
      </w:r>
      <w:r w:rsidR="00647DBA" w:rsidRPr="00464F2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47DBA" w:rsidRPr="00464F2F">
        <w:rPr>
          <w:sz w:val="24"/>
          <w:szCs w:val="24"/>
        </w:rPr>
        <w:t>es besoins fonctionnels</w:t>
      </w:r>
    </w:p>
    <w:p w:rsidR="008E4059" w:rsidRDefault="00647DBA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Conception </w:t>
      </w:r>
      <w:r w:rsidR="008E4059">
        <w:rPr>
          <w:sz w:val="24"/>
          <w:szCs w:val="24"/>
        </w:rPr>
        <w:t>d</w:t>
      </w:r>
      <w:r w:rsidR="00783169">
        <w:rPr>
          <w:sz w:val="24"/>
          <w:szCs w:val="24"/>
        </w:rPr>
        <w:t>e</w:t>
      </w:r>
      <w:r w:rsidRPr="00464F2F">
        <w:rPr>
          <w:sz w:val="24"/>
          <w:szCs w:val="24"/>
        </w:rPr>
        <w:t xml:space="preserve"> </w:t>
      </w:r>
      <w:r w:rsidR="008E4059">
        <w:rPr>
          <w:sz w:val="24"/>
          <w:szCs w:val="24"/>
        </w:rPr>
        <w:t>projet</w:t>
      </w:r>
      <w:r w:rsidR="00783169">
        <w:rPr>
          <w:sz w:val="24"/>
          <w:szCs w:val="24"/>
        </w:rPr>
        <w:t>s</w:t>
      </w:r>
      <w:r w:rsidR="008E4059">
        <w:rPr>
          <w:sz w:val="24"/>
          <w:szCs w:val="24"/>
        </w:rPr>
        <w:t xml:space="preserve"> (</w:t>
      </w:r>
      <w:r w:rsidRPr="00464F2F">
        <w:rPr>
          <w:sz w:val="24"/>
          <w:szCs w:val="24"/>
        </w:rPr>
        <w:t xml:space="preserve">Merise ou </w:t>
      </w:r>
      <w:r w:rsidR="00F55787" w:rsidRPr="00464F2F">
        <w:rPr>
          <w:sz w:val="24"/>
          <w:szCs w:val="24"/>
        </w:rPr>
        <w:t>UML</w:t>
      </w:r>
      <w:r w:rsidR="008E4059">
        <w:rPr>
          <w:sz w:val="24"/>
          <w:szCs w:val="24"/>
        </w:rPr>
        <w:t>)</w:t>
      </w: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Définition et réalisation de BDD</w:t>
      </w:r>
      <w:r w:rsidR="00D712A2">
        <w:rPr>
          <w:sz w:val="24"/>
          <w:szCs w:val="24"/>
        </w:rPr>
        <w:t xml:space="preserve"> (MySQL, MongoDB, PostgreSQL)</w:t>
      </w:r>
    </w:p>
    <w:p w:rsidR="00BD56FB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Développement </w:t>
      </w:r>
      <w:r w:rsidR="008E4059">
        <w:rPr>
          <w:sz w:val="24"/>
          <w:szCs w:val="24"/>
        </w:rPr>
        <w:t>d’applications</w:t>
      </w:r>
      <w:r w:rsidR="00D712A2">
        <w:rPr>
          <w:sz w:val="24"/>
          <w:szCs w:val="24"/>
        </w:rPr>
        <w:t xml:space="preserve"> (Java-J2EE, .Net, PHP, Java Script)</w:t>
      </w:r>
    </w:p>
    <w:p w:rsidR="005F2F23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</w:t>
      </w:r>
      <w:r w:rsidR="00F55787" w:rsidRPr="00464F2F">
        <w:rPr>
          <w:sz w:val="24"/>
          <w:szCs w:val="24"/>
        </w:rPr>
        <w:t xml:space="preserve">ests unitaires, qualité du code source, </w:t>
      </w:r>
      <w:r>
        <w:rPr>
          <w:sz w:val="24"/>
          <w:szCs w:val="24"/>
        </w:rPr>
        <w:t>recherche et correction de bugs</w:t>
      </w:r>
    </w:p>
    <w:p w:rsidR="00F55787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Déploiement </w:t>
      </w:r>
      <w:r w:rsidR="008E4059">
        <w:rPr>
          <w:sz w:val="24"/>
          <w:szCs w:val="24"/>
        </w:rPr>
        <w:t>d’applications</w:t>
      </w:r>
    </w:p>
    <w:p w:rsidR="00F55787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="00F55787" w:rsidRPr="00464F2F">
        <w:rPr>
          <w:sz w:val="24"/>
          <w:szCs w:val="24"/>
        </w:rPr>
        <w:t>éthod</w:t>
      </w:r>
      <w:r>
        <w:rPr>
          <w:sz w:val="24"/>
          <w:szCs w:val="24"/>
        </w:rPr>
        <w:t>ologie</w:t>
      </w:r>
      <w:r w:rsidR="00F55787" w:rsidRPr="00464F2F">
        <w:rPr>
          <w:sz w:val="24"/>
          <w:szCs w:val="24"/>
        </w:rPr>
        <w:t xml:space="preserve"> Agile </w:t>
      </w:r>
      <w:r w:rsidR="00064D21">
        <w:rPr>
          <w:sz w:val="24"/>
          <w:szCs w:val="24"/>
        </w:rPr>
        <w:t>(</w:t>
      </w:r>
      <w:r w:rsidR="00F55787" w:rsidRPr="00464F2F">
        <w:rPr>
          <w:sz w:val="24"/>
          <w:szCs w:val="24"/>
        </w:rPr>
        <w:t>SCRUM</w:t>
      </w:r>
      <w:r w:rsidR="00064D21">
        <w:rPr>
          <w:sz w:val="24"/>
          <w:szCs w:val="24"/>
        </w:rPr>
        <w:t>)</w:t>
      </w:r>
    </w:p>
    <w:p w:rsidR="00783169" w:rsidRPr="00464F2F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1817B2" w:rsidRPr="001817B2" w:rsidRDefault="001817B2" w:rsidP="0033694F">
      <w:pPr>
        <w:pStyle w:val="Listepuces"/>
        <w:numPr>
          <w:ilvl w:val="0"/>
          <w:numId w:val="0"/>
        </w:numPr>
        <w:rPr>
          <w:sz w:val="18"/>
        </w:rPr>
      </w:pPr>
    </w:p>
    <w:p w:rsidR="006C30F5" w:rsidRPr="00BF6BF1" w:rsidRDefault="006C30F5" w:rsidP="0033694F">
      <w:pPr>
        <w:pStyle w:val="Titre1"/>
        <w:jc w:val="left"/>
        <w:rPr>
          <w:sz w:val="32"/>
          <w:szCs w:val="24"/>
        </w:rPr>
      </w:pPr>
      <w:r>
        <w:rPr>
          <w:sz w:val="32"/>
        </w:rPr>
        <w:t>competences techniques</w:t>
      </w:r>
    </w:p>
    <w:p w:rsidR="00E22FA7" w:rsidRDefault="00E22FA7" w:rsidP="0033694F">
      <w:pPr>
        <w:spacing w:after="0" w:line="240" w:lineRule="auto"/>
        <w:jc w:val="left"/>
        <w:rPr>
          <w:sz w:val="22"/>
          <w:szCs w:val="20"/>
        </w:rPr>
      </w:pPr>
    </w:p>
    <w:tbl>
      <w:tblPr>
        <w:tblStyle w:val="Grilledetableauclaire1"/>
        <w:tblW w:w="9195" w:type="dxa"/>
        <w:tblLook w:val="04A0" w:firstRow="1" w:lastRow="0" w:firstColumn="1" w:lastColumn="0" w:noHBand="0" w:noVBand="1"/>
      </w:tblPr>
      <w:tblGrid>
        <w:gridCol w:w="3142"/>
        <w:gridCol w:w="6053"/>
      </w:tblGrid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Environnements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W</w:t>
            </w:r>
            <w:r w:rsidR="00B72406">
              <w:rPr>
                <w:rFonts w:cstheme="minorHAnsi"/>
                <w:color w:val="000000"/>
                <w:sz w:val="22"/>
              </w:rPr>
              <w:t>indows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r w:rsidR="00B72406">
              <w:rPr>
                <w:rFonts w:cstheme="minorHAnsi"/>
                <w:color w:val="000000"/>
                <w:sz w:val="22"/>
              </w:rPr>
              <w:t>Linux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proofErr w:type="spellStart"/>
            <w:r w:rsidRPr="00783169">
              <w:rPr>
                <w:rFonts w:cstheme="minorHAnsi"/>
                <w:color w:val="000000"/>
                <w:sz w:val="22"/>
              </w:rPr>
              <w:t>MacOS</w:t>
            </w:r>
            <w:proofErr w:type="spellEnd"/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Développement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B72406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>
              <w:rPr>
                <w:rFonts w:cstheme="minorHAnsi"/>
                <w:bCs/>
                <w:color w:val="000000"/>
                <w:sz w:val="22"/>
              </w:rPr>
              <w:t>Java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 xml:space="preserve"> J2EE, </w:t>
            </w:r>
            <w:r>
              <w:rPr>
                <w:rFonts w:cstheme="minorHAnsi"/>
                <w:bCs/>
                <w:color w:val="000000"/>
                <w:sz w:val="22"/>
              </w:rPr>
              <w:t>JavaScript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.N</w:t>
            </w:r>
            <w:r>
              <w:rPr>
                <w:rFonts w:cstheme="minorHAnsi"/>
                <w:bCs/>
                <w:color w:val="000000"/>
                <w:sz w:val="22"/>
              </w:rPr>
              <w:t>et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PHP, C, C++</w:t>
            </w:r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Méthodes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 w:rsidRPr="00783169">
              <w:rPr>
                <w:rFonts w:cstheme="minorHAnsi"/>
                <w:bCs/>
                <w:color w:val="000000"/>
                <w:sz w:val="22"/>
              </w:rPr>
              <w:t>Agile/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SCRUM, Merise, UML</w:t>
            </w:r>
          </w:p>
        </w:tc>
      </w:tr>
      <w:tr w:rsidR="008E4059" w:rsidRPr="008E4059" w:rsidTr="008E4059">
        <w:trPr>
          <w:trHeight w:val="3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SGBD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sz w:val="22"/>
                <w:lang w:val="en-US"/>
              </w:rPr>
            </w:pPr>
            <w:r w:rsidRPr="00783169">
              <w:rPr>
                <w:rFonts w:cstheme="minorHAnsi"/>
                <w:bCs/>
                <w:sz w:val="22"/>
                <w:lang w:val="en-US"/>
              </w:rPr>
              <w:t xml:space="preserve">MongoDB, </w:t>
            </w:r>
            <w:hyperlink r:id="rId8" w:tooltip="Microsoft SQL Server" w:history="1">
              <w:r w:rsidRPr="00783169">
                <w:rPr>
                  <w:rStyle w:val="Lienhypertexte"/>
                  <w:color w:val="auto"/>
                  <w:sz w:val="22"/>
                  <w:u w:val="none"/>
                  <w:lang w:val="en-US"/>
                </w:rPr>
                <w:t>Microsoft SQL Server</w:t>
              </w:r>
            </w:hyperlink>
            <w:r w:rsidRPr="00783169">
              <w:rPr>
                <w:sz w:val="22"/>
                <w:lang w:val="en-US"/>
              </w:rPr>
              <w:t>, MySQL</w:t>
            </w:r>
            <w:r w:rsidR="00D712A2" w:rsidRPr="00783169">
              <w:rPr>
                <w:sz w:val="22"/>
                <w:lang w:val="en-US"/>
              </w:rPr>
              <w:t xml:space="preserve">, </w:t>
            </w:r>
            <w:r w:rsidR="00D712A2" w:rsidRPr="00783169">
              <w:rPr>
                <w:sz w:val="22"/>
              </w:rPr>
              <w:t>PostgreSQL</w:t>
            </w:r>
          </w:p>
        </w:tc>
      </w:tr>
      <w:tr w:rsidR="008E4059" w:rsidRPr="00B17F06" w:rsidTr="008E4059">
        <w:trPr>
          <w:trHeight w:val="6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Nouvelles technologies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 w:rsidRPr="00783169">
              <w:rPr>
                <w:rFonts w:cstheme="minorHAnsi"/>
                <w:bCs/>
                <w:color w:val="000000"/>
                <w:sz w:val="22"/>
              </w:rPr>
              <w:t>Javascript (</w:t>
            </w:r>
            <w:proofErr w:type="spellStart"/>
            <w:r w:rsidRPr="00783169">
              <w:rPr>
                <w:rFonts w:cstheme="minorHAnsi"/>
                <w:bCs/>
                <w:color w:val="000000"/>
                <w:sz w:val="22"/>
              </w:rPr>
              <w:t>Angular</w:t>
            </w:r>
            <w:proofErr w:type="spellEnd"/>
            <w:r w:rsidRPr="00783169">
              <w:rPr>
                <w:rFonts w:cstheme="minorHAnsi"/>
                <w:bCs/>
                <w:color w:val="000000"/>
                <w:sz w:val="22"/>
              </w:rPr>
              <w:t>, Node.js), JSON, GIT, Sonar</w:t>
            </w:r>
            <w:r w:rsidR="00957ACB" w:rsidRPr="00783169">
              <w:rPr>
                <w:rFonts w:cstheme="minorHAnsi"/>
                <w:bCs/>
                <w:color w:val="000000"/>
                <w:sz w:val="22"/>
              </w:rPr>
              <w:t>, J-UNIT</w:t>
            </w:r>
            <w:r w:rsidR="00D712A2" w:rsidRPr="00783169">
              <w:rPr>
                <w:rFonts w:cstheme="minorHAnsi"/>
                <w:bCs/>
                <w:color w:val="000000"/>
                <w:sz w:val="22"/>
              </w:rPr>
              <w:t xml:space="preserve">, Maven, Eclipse, NetBeans, </w:t>
            </w:r>
            <w:r w:rsidR="002B2375">
              <w:rPr>
                <w:rFonts w:cstheme="minorHAnsi"/>
                <w:bCs/>
                <w:color w:val="000000"/>
                <w:sz w:val="22"/>
              </w:rPr>
              <w:t>S</w:t>
            </w:r>
            <w:r w:rsidR="00D712A2" w:rsidRPr="00783169">
              <w:rPr>
                <w:rFonts w:cstheme="minorHAnsi"/>
                <w:bCs/>
                <w:color w:val="000000"/>
                <w:sz w:val="22"/>
              </w:rPr>
              <w:t xml:space="preserve">pring, </w:t>
            </w:r>
            <w:r w:rsidR="002B2375">
              <w:rPr>
                <w:rFonts w:cstheme="minorHAnsi"/>
                <w:bCs/>
                <w:color w:val="000000"/>
                <w:sz w:val="22"/>
              </w:rPr>
              <w:t>H</w:t>
            </w:r>
            <w:r w:rsidR="00D712A2" w:rsidRPr="00783169">
              <w:rPr>
                <w:rFonts w:cstheme="minorHAnsi"/>
                <w:bCs/>
                <w:color w:val="000000"/>
                <w:sz w:val="22"/>
              </w:rPr>
              <w:t>ibernate</w:t>
            </w:r>
          </w:p>
        </w:tc>
      </w:tr>
    </w:tbl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325539" w:rsidRPr="00BF6BF1" w:rsidRDefault="001D7697" w:rsidP="0033694F">
      <w:pPr>
        <w:pStyle w:val="Titre1"/>
        <w:jc w:val="left"/>
        <w:rPr>
          <w:sz w:val="32"/>
        </w:rPr>
      </w:pPr>
      <w:proofErr w:type="gramStart"/>
      <w:r w:rsidRPr="00BF6BF1">
        <w:rPr>
          <w:sz w:val="32"/>
        </w:rPr>
        <w:t>EXPERIENCES  PROFESSIONNELLES</w:t>
      </w:r>
      <w:proofErr w:type="gramEnd"/>
    </w:p>
    <w:p w:rsidR="007A4406" w:rsidRPr="00BF6BF1" w:rsidRDefault="00C43D63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>d’étude (dernière année)</w:t>
      </w:r>
      <w:r w:rsidR="007A4406" w:rsidRPr="00BF6BF1">
        <w:rPr>
          <w:sz w:val="32"/>
        </w:rPr>
        <w:tab/>
      </w:r>
      <w:r>
        <w:rPr>
          <w:b w:val="0"/>
          <w:sz w:val="32"/>
        </w:rPr>
        <w:t>5 mois</w:t>
      </w:r>
    </w:p>
    <w:p w:rsidR="007A4406" w:rsidRPr="00C56FC6" w:rsidRDefault="00896052" w:rsidP="00C56FC6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Concepteur/</w:t>
      </w:r>
      <w:r w:rsidR="00AF23BD">
        <w:rPr>
          <w:sz w:val="28"/>
        </w:rPr>
        <w:t>Développeur</w:t>
      </w:r>
    </w:p>
    <w:p w:rsidR="007A4406" w:rsidRPr="00BF6BF1" w:rsidRDefault="007A4406" w:rsidP="0033694F">
      <w:pPr>
        <w:pStyle w:val="Titre4"/>
        <w:jc w:val="left"/>
        <w:rPr>
          <w:sz w:val="22"/>
        </w:rPr>
      </w:pPr>
      <w:r w:rsidRPr="00BF6BF1">
        <w:rPr>
          <w:sz w:val="22"/>
        </w:rPr>
        <w:t>Contexte :</w:t>
      </w:r>
    </w:p>
    <w:p w:rsidR="00AF23BD" w:rsidRPr="00783169" w:rsidRDefault="00896052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Gestion d’un projet d’</w:t>
      </w:r>
      <w:r w:rsidR="00AF0075" w:rsidRPr="00783169">
        <w:rPr>
          <w:sz w:val="22"/>
          <w:szCs w:val="22"/>
        </w:rPr>
        <w:t xml:space="preserve">application de recommandation client. </w:t>
      </w:r>
    </w:p>
    <w:p w:rsidR="00AF23BD" w:rsidRPr="00783169" w:rsidRDefault="00AF0075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L’application </w:t>
      </w:r>
      <w:r w:rsidR="00896052" w:rsidRPr="00783169">
        <w:rPr>
          <w:sz w:val="22"/>
          <w:szCs w:val="22"/>
        </w:rPr>
        <w:t>consistait en</w:t>
      </w:r>
      <w:r w:rsidRPr="00783169">
        <w:rPr>
          <w:sz w:val="22"/>
          <w:szCs w:val="22"/>
        </w:rPr>
        <w:t xml:space="preserve"> une authentification, inscription des nouveaux </w:t>
      </w:r>
      <w:r w:rsidR="0008570F" w:rsidRPr="00783169">
        <w:rPr>
          <w:sz w:val="22"/>
          <w:szCs w:val="22"/>
        </w:rPr>
        <w:t>utilisateurs,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p</w:t>
      </w:r>
      <w:r w:rsidRPr="00783169">
        <w:rPr>
          <w:sz w:val="22"/>
          <w:szCs w:val="22"/>
        </w:rPr>
        <w:t>ublication</w:t>
      </w:r>
      <w:r w:rsidR="002B2375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des </w:t>
      </w:r>
      <w:r w:rsidR="0008570F" w:rsidRPr="00783169">
        <w:rPr>
          <w:sz w:val="22"/>
          <w:szCs w:val="22"/>
        </w:rPr>
        <w:t>offres,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commentaires </w:t>
      </w:r>
      <w:r w:rsidR="00AF23BD" w:rsidRPr="00783169">
        <w:rPr>
          <w:sz w:val="22"/>
          <w:szCs w:val="22"/>
        </w:rPr>
        <w:t xml:space="preserve">de recommandation </w:t>
      </w:r>
      <w:r w:rsidR="00896052" w:rsidRPr="00783169">
        <w:rPr>
          <w:sz w:val="22"/>
          <w:szCs w:val="22"/>
        </w:rPr>
        <w:t>auprès</w:t>
      </w:r>
      <w:r w:rsidR="0008570F" w:rsidRPr="00783169">
        <w:rPr>
          <w:sz w:val="22"/>
          <w:szCs w:val="22"/>
        </w:rPr>
        <w:t xml:space="preserve"> d’autres clients</w:t>
      </w:r>
      <w:r w:rsidRPr="00783169">
        <w:rPr>
          <w:sz w:val="22"/>
          <w:szCs w:val="22"/>
        </w:rPr>
        <w:t>,</w:t>
      </w:r>
      <w:r w:rsidR="002B2375">
        <w:rPr>
          <w:sz w:val="22"/>
          <w:szCs w:val="22"/>
        </w:rPr>
        <w:t xml:space="preserve"> la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notes </w:t>
      </w:r>
      <w:r w:rsidR="0008570F" w:rsidRPr="00783169">
        <w:rPr>
          <w:sz w:val="22"/>
          <w:szCs w:val="22"/>
        </w:rPr>
        <w:t>sous forme d’étoile</w:t>
      </w:r>
      <w:r w:rsidRPr="00783169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="0008570F" w:rsidRPr="00783169">
        <w:rPr>
          <w:sz w:val="22"/>
          <w:szCs w:val="22"/>
        </w:rPr>
        <w:t xml:space="preserve">estion des profils. </w:t>
      </w:r>
    </w:p>
    <w:p w:rsidR="007A4406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J’ai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également </w:t>
      </w:r>
      <w:r w:rsidR="0008570F" w:rsidRPr="00783169">
        <w:rPr>
          <w:sz w:val="22"/>
          <w:szCs w:val="22"/>
        </w:rPr>
        <w:t>mesuré la qualité du code (détermination du nombre de bugs, pourcentage de sécurité, fiabilité</w:t>
      </w:r>
      <w:r w:rsidR="002B2375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ainsi que d’autres</w:t>
      </w:r>
      <w:r w:rsidR="00896052" w:rsidRPr="00783169">
        <w:rPr>
          <w:sz w:val="22"/>
          <w:szCs w:val="22"/>
        </w:rPr>
        <w:t xml:space="preserve"> mesures de qualité</w:t>
      </w:r>
      <w:r w:rsidR="0008570F" w:rsidRPr="00783169">
        <w:rPr>
          <w:sz w:val="22"/>
          <w:szCs w:val="22"/>
        </w:rPr>
        <w:t>).</w:t>
      </w:r>
    </w:p>
    <w:p w:rsidR="007A4406" w:rsidRDefault="007A4406" w:rsidP="0033694F">
      <w:pPr>
        <w:pStyle w:val="Titre4"/>
        <w:jc w:val="left"/>
        <w:rPr>
          <w:sz w:val="22"/>
        </w:rPr>
      </w:pPr>
    </w:p>
    <w:p w:rsidR="007A4406" w:rsidRPr="00687E6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896052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Expression et </w:t>
      </w:r>
      <w:r w:rsidRPr="00783169">
        <w:rPr>
          <w:sz w:val="22"/>
          <w:szCs w:val="22"/>
        </w:rPr>
        <w:t>rédaction des spécifications fonctionnelles</w:t>
      </w:r>
      <w:r w:rsidR="0008570F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>d</w:t>
      </w:r>
      <w:r w:rsidR="0008570F" w:rsidRPr="00783169">
        <w:rPr>
          <w:sz w:val="22"/>
          <w:szCs w:val="22"/>
        </w:rPr>
        <w:t>es besoins</w:t>
      </w:r>
    </w:p>
    <w:p w:rsidR="007A4406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Création du MCD et g</w:t>
      </w:r>
      <w:r w:rsidR="0008570F" w:rsidRPr="00783169">
        <w:rPr>
          <w:sz w:val="22"/>
          <w:szCs w:val="22"/>
        </w:rPr>
        <w:t>énération de la BDD</w:t>
      </w:r>
      <w:r w:rsidRPr="00783169">
        <w:rPr>
          <w:sz w:val="22"/>
          <w:szCs w:val="22"/>
        </w:rPr>
        <w:t xml:space="preserve"> (MySQL)</w:t>
      </w:r>
    </w:p>
    <w:p w:rsidR="00896052" w:rsidRPr="00783169" w:rsidRDefault="0008570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Pilotage du projet avec </w:t>
      </w:r>
      <w:r w:rsidR="00255E7F" w:rsidRPr="00783169">
        <w:rPr>
          <w:sz w:val="22"/>
          <w:szCs w:val="22"/>
        </w:rPr>
        <w:t>Scru</w:t>
      </w:r>
      <w:r w:rsidR="00896052" w:rsidRPr="00783169">
        <w:rPr>
          <w:sz w:val="22"/>
          <w:szCs w:val="22"/>
        </w:rPr>
        <w:t>m</w:t>
      </w:r>
      <w:r w:rsidRPr="00783169">
        <w:rPr>
          <w:sz w:val="22"/>
          <w:szCs w:val="22"/>
        </w:rPr>
        <w:t xml:space="preserve"> et défini</w:t>
      </w:r>
      <w:r w:rsidR="00896052" w:rsidRPr="00783169">
        <w:rPr>
          <w:sz w:val="22"/>
          <w:szCs w:val="22"/>
        </w:rPr>
        <w:t>tion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Pr="00783169">
        <w:rPr>
          <w:sz w:val="22"/>
          <w:szCs w:val="22"/>
        </w:rPr>
        <w:t>es acteurs</w:t>
      </w:r>
      <w:r w:rsidR="00896052" w:rsidRPr="00783169">
        <w:rPr>
          <w:sz w:val="22"/>
          <w:szCs w:val="22"/>
        </w:rPr>
        <w:t xml:space="preserve"> avec </w:t>
      </w:r>
      <w:r w:rsidR="00255E7F" w:rsidRPr="00783169">
        <w:rPr>
          <w:sz w:val="22"/>
          <w:szCs w:val="22"/>
        </w:rPr>
        <w:t>affect</w:t>
      </w:r>
      <w:r w:rsidR="00896052" w:rsidRPr="00783169">
        <w:rPr>
          <w:sz w:val="22"/>
          <w:szCs w:val="22"/>
        </w:rPr>
        <w:t>ation</w:t>
      </w:r>
      <w:r w:rsidR="00255E7F"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="00255E7F" w:rsidRPr="00783169">
        <w:rPr>
          <w:sz w:val="22"/>
          <w:szCs w:val="22"/>
        </w:rPr>
        <w:t xml:space="preserve">es rôles </w:t>
      </w:r>
    </w:p>
    <w:p w:rsidR="007A4406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Conception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>lobale</w:t>
      </w:r>
      <w:r w:rsidR="00896052" w:rsidRPr="00783169">
        <w:rPr>
          <w:sz w:val="22"/>
          <w:szCs w:val="22"/>
        </w:rPr>
        <w:t xml:space="preserve"> et</w:t>
      </w:r>
      <w:r w:rsidRPr="00783169">
        <w:rPr>
          <w:sz w:val="22"/>
          <w:szCs w:val="22"/>
        </w:rPr>
        <w:t xml:space="preserve"> conception pour chaque Sprint</w:t>
      </w:r>
      <w:r w:rsidR="002B2375">
        <w:rPr>
          <w:sz w:val="22"/>
          <w:szCs w:val="22"/>
        </w:rPr>
        <w:t xml:space="preserve"> (UML)</w:t>
      </w:r>
    </w:p>
    <w:p w:rsidR="00255E7F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Rédaction et réalisation d</w:t>
      </w:r>
      <w:r w:rsidR="00255E7F" w:rsidRPr="00783169">
        <w:rPr>
          <w:sz w:val="22"/>
          <w:szCs w:val="22"/>
        </w:rPr>
        <w:t>es</w:t>
      </w:r>
      <w:r w:rsidRPr="00783169">
        <w:rPr>
          <w:sz w:val="22"/>
          <w:szCs w:val="22"/>
        </w:rPr>
        <w:t xml:space="preserve"> tes</w:t>
      </w:r>
      <w:r w:rsidR="00255E7F" w:rsidRPr="00783169">
        <w:rPr>
          <w:sz w:val="22"/>
          <w:szCs w:val="22"/>
        </w:rPr>
        <w:t xml:space="preserve">ts </w:t>
      </w:r>
      <w:r w:rsidR="00AF23BD" w:rsidRPr="00783169">
        <w:rPr>
          <w:sz w:val="22"/>
          <w:szCs w:val="22"/>
        </w:rPr>
        <w:t>unitaires</w:t>
      </w:r>
      <w:r w:rsidRPr="00783169">
        <w:rPr>
          <w:sz w:val="22"/>
          <w:szCs w:val="22"/>
        </w:rPr>
        <w:t xml:space="preserve"> (JUnit)</w:t>
      </w:r>
      <w:r w:rsidR="00AF23BD" w:rsidRPr="00783169">
        <w:rPr>
          <w:sz w:val="22"/>
          <w:szCs w:val="22"/>
        </w:rPr>
        <w:t xml:space="preserve"> </w:t>
      </w:r>
      <w:r w:rsidR="00255E7F" w:rsidRPr="00783169">
        <w:rPr>
          <w:sz w:val="22"/>
          <w:szCs w:val="22"/>
        </w:rPr>
        <w:t xml:space="preserve">pour chaque fonctionnalité </w:t>
      </w:r>
    </w:p>
    <w:p w:rsidR="00255E7F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 robot </w:t>
      </w:r>
      <w:r w:rsidR="00AF23BD" w:rsidRPr="00783169">
        <w:rPr>
          <w:sz w:val="22"/>
          <w:szCs w:val="22"/>
        </w:rPr>
        <w:t xml:space="preserve">en </w:t>
      </w:r>
      <w:r w:rsidR="0033694F" w:rsidRPr="00783169">
        <w:rPr>
          <w:sz w:val="22"/>
          <w:szCs w:val="22"/>
        </w:rPr>
        <w:t>Sélénium</w:t>
      </w:r>
      <w:r w:rsidR="00AF23BD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(JAVA) </w:t>
      </w:r>
      <w:r w:rsidR="0033694F" w:rsidRPr="00783169">
        <w:rPr>
          <w:sz w:val="22"/>
          <w:szCs w:val="22"/>
        </w:rPr>
        <w:t xml:space="preserve">ayant </w:t>
      </w:r>
      <w:r w:rsidRPr="00783169">
        <w:rPr>
          <w:sz w:val="22"/>
          <w:szCs w:val="22"/>
        </w:rPr>
        <w:t xml:space="preserve">pour but de créer </w:t>
      </w:r>
      <w:r w:rsidR="002B2375">
        <w:rPr>
          <w:sz w:val="22"/>
          <w:szCs w:val="22"/>
        </w:rPr>
        <w:t>des</w:t>
      </w:r>
      <w:r w:rsidRPr="00783169">
        <w:rPr>
          <w:sz w:val="22"/>
          <w:szCs w:val="22"/>
        </w:rPr>
        <w:t xml:space="preserve"> comptes et </w:t>
      </w:r>
      <w:r w:rsidR="002B2375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Offres</w:t>
      </w:r>
    </w:p>
    <w:p w:rsidR="00255E7F" w:rsidRPr="00783169" w:rsidRDefault="00AF23BD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P</w:t>
      </w:r>
      <w:r w:rsidR="00E37068" w:rsidRPr="00783169">
        <w:rPr>
          <w:sz w:val="22"/>
          <w:szCs w:val="22"/>
        </w:rPr>
        <w:t>rédiction avec</w:t>
      </w:r>
      <w:r w:rsidR="00255E7F" w:rsidRPr="00783169">
        <w:rPr>
          <w:sz w:val="22"/>
          <w:szCs w:val="22"/>
        </w:rPr>
        <w:t xml:space="preserve"> Azure Machine Learning</w:t>
      </w:r>
    </w:p>
    <w:p w:rsidR="00E37068" w:rsidRPr="00783169" w:rsidRDefault="00E3706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Mesure</w:t>
      </w:r>
      <w:r w:rsidR="00AF23BD" w:rsidRPr="00783169">
        <w:rPr>
          <w:sz w:val="22"/>
          <w:szCs w:val="22"/>
        </w:rPr>
        <w:t xml:space="preserve"> de</w:t>
      </w:r>
      <w:r w:rsidRPr="00783169">
        <w:rPr>
          <w:sz w:val="22"/>
          <w:szCs w:val="22"/>
        </w:rPr>
        <w:t xml:space="preserve"> la qualité du code (</w:t>
      </w:r>
      <w:r w:rsidR="00A33798" w:rsidRPr="00783169">
        <w:rPr>
          <w:sz w:val="22"/>
          <w:szCs w:val="22"/>
        </w:rPr>
        <w:t>Bugs,</w:t>
      </w:r>
      <w:r w:rsidRPr="00783169">
        <w:rPr>
          <w:sz w:val="22"/>
          <w:szCs w:val="22"/>
        </w:rPr>
        <w:t xml:space="preserve"> Nombre de ligne</w:t>
      </w:r>
      <w:r w:rsidR="0033694F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A33798" w:rsidRPr="00783169">
        <w:rPr>
          <w:sz w:val="22"/>
          <w:szCs w:val="22"/>
        </w:rPr>
        <w:t>répété</w:t>
      </w:r>
      <w:r w:rsidR="0033694F" w:rsidRPr="00783169">
        <w:rPr>
          <w:sz w:val="22"/>
          <w:szCs w:val="22"/>
        </w:rPr>
        <w:t>e</w:t>
      </w:r>
      <w:r w:rsidR="00A33798" w:rsidRPr="00783169">
        <w:rPr>
          <w:sz w:val="22"/>
          <w:szCs w:val="22"/>
        </w:rPr>
        <w:t>s, Sécurité,</w:t>
      </w:r>
      <w:r w:rsidR="00592D1B" w:rsidRPr="00783169">
        <w:rPr>
          <w:sz w:val="22"/>
          <w:szCs w:val="22"/>
        </w:rPr>
        <w:t xml:space="preserve"> Fiabilité) avec SONARQUBE</w:t>
      </w:r>
    </w:p>
    <w:p w:rsidR="007A4406" w:rsidRPr="00C346A0" w:rsidRDefault="007A4406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7A4406" w:rsidRPr="0094513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A33798" w:rsidRPr="00783169" w:rsidRDefault="00A33798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945138">
        <w:rPr>
          <w:sz w:val="24"/>
          <w:szCs w:val="24"/>
          <w:lang w:val="en-US"/>
        </w:rPr>
        <w:t>.</w:t>
      </w:r>
      <w:r w:rsidRPr="00783169">
        <w:rPr>
          <w:sz w:val="22"/>
          <w:szCs w:val="22"/>
          <w:lang w:val="en-US"/>
        </w:rPr>
        <w:t xml:space="preserve">Net Entity Framework, BDD </w:t>
      </w:r>
      <w:proofErr w:type="spellStart"/>
      <w:r w:rsidRPr="00783169">
        <w:rPr>
          <w:sz w:val="22"/>
          <w:szCs w:val="22"/>
          <w:lang w:val="en-US"/>
        </w:rPr>
        <w:t>en</w:t>
      </w:r>
      <w:proofErr w:type="spellEnd"/>
      <w:r w:rsidRPr="00783169">
        <w:rPr>
          <w:sz w:val="22"/>
          <w:szCs w:val="22"/>
          <w:lang w:val="en-US"/>
        </w:rPr>
        <w:t xml:space="preserve"> local, SONARQUBE, SELENIUM, Azure Machine Learning</w:t>
      </w:r>
      <w:r w:rsidR="00AF23BD" w:rsidRPr="00783169">
        <w:rPr>
          <w:sz w:val="22"/>
          <w:szCs w:val="22"/>
          <w:lang w:val="en-US"/>
        </w:rPr>
        <w:t xml:space="preserve">, CSS, </w:t>
      </w:r>
      <w:proofErr w:type="spellStart"/>
      <w:r w:rsidR="00AF23BD" w:rsidRPr="00783169">
        <w:rPr>
          <w:sz w:val="22"/>
          <w:szCs w:val="22"/>
          <w:lang w:val="en-US"/>
        </w:rPr>
        <w:t>Javascript</w:t>
      </w:r>
      <w:proofErr w:type="spellEnd"/>
      <w:r w:rsidR="00AF23BD" w:rsidRPr="00783169">
        <w:rPr>
          <w:sz w:val="22"/>
          <w:szCs w:val="22"/>
          <w:lang w:val="en-US"/>
        </w:rPr>
        <w:t>, SCRUM</w:t>
      </w: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783169" w:rsidRDefault="00783169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945138" w:rsidRPr="00BF6BF1" w:rsidRDefault="0094513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>INFO-AMI</w:t>
      </w:r>
      <w:r w:rsidRPr="00BF6BF1">
        <w:rPr>
          <w:sz w:val="32"/>
        </w:rPr>
        <w:tab/>
      </w:r>
      <w:r>
        <w:rPr>
          <w:b w:val="0"/>
          <w:sz w:val="32"/>
        </w:rPr>
        <w:t>2 MOIS</w:t>
      </w:r>
    </w:p>
    <w:p w:rsidR="00945138" w:rsidRPr="00BF6BF1" w:rsidRDefault="00AF23BD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Développeur </w:t>
      </w:r>
      <w:r w:rsidR="0033694F">
        <w:rPr>
          <w:sz w:val="28"/>
        </w:rPr>
        <w:t>(</w:t>
      </w:r>
      <w:r w:rsidR="00945138">
        <w:rPr>
          <w:sz w:val="28"/>
        </w:rPr>
        <w:t>Sta</w:t>
      </w:r>
      <w:r w:rsidR="0033694F">
        <w:rPr>
          <w:sz w:val="28"/>
        </w:rPr>
        <w:t>ge)</w:t>
      </w:r>
    </w:p>
    <w:p w:rsid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Mon stage avait pour but, la r</w:t>
      </w:r>
      <w:r w:rsidR="00CC4A52" w:rsidRPr="00783169">
        <w:rPr>
          <w:sz w:val="22"/>
          <w:lang w:eastAsia="fr-FR"/>
        </w:rPr>
        <w:t>éalisation d’</w:t>
      </w:r>
      <w:r w:rsidR="00687E68" w:rsidRPr="00783169">
        <w:rPr>
          <w:sz w:val="22"/>
          <w:lang w:eastAsia="fr-FR"/>
        </w:rPr>
        <w:t xml:space="preserve">une application Web </w:t>
      </w:r>
      <w:r w:rsidR="00CC4A52" w:rsidRPr="00783169">
        <w:rPr>
          <w:sz w:val="22"/>
          <w:lang w:eastAsia="fr-FR"/>
        </w:rPr>
        <w:t>de</w:t>
      </w:r>
      <w:r w:rsidR="00687E68" w:rsidRPr="00783169">
        <w:rPr>
          <w:sz w:val="22"/>
          <w:lang w:eastAsia="fr-FR"/>
        </w:rPr>
        <w:t xml:space="preserve"> location de voiture. 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Dans un</w:t>
      </w:r>
      <w:r w:rsidR="00687E68" w:rsidRPr="00783169">
        <w:rPr>
          <w:sz w:val="22"/>
          <w:lang w:eastAsia="fr-FR"/>
        </w:rPr>
        <w:t xml:space="preserve"> premier temps, ma mission était de déterminer tous les besoins fonctionnels du client</w:t>
      </w:r>
      <w:r w:rsidRPr="00783169">
        <w:rPr>
          <w:sz w:val="22"/>
          <w:lang w:eastAsia="fr-FR"/>
        </w:rPr>
        <w:t>, s</w:t>
      </w:r>
      <w:r w:rsidR="00687E68" w:rsidRPr="00783169">
        <w:rPr>
          <w:sz w:val="22"/>
          <w:lang w:eastAsia="fr-FR"/>
        </w:rPr>
        <w:t>uiv</w:t>
      </w:r>
      <w:r w:rsidRPr="00783169">
        <w:rPr>
          <w:sz w:val="22"/>
          <w:lang w:eastAsia="fr-FR"/>
        </w:rPr>
        <w:t>re</w:t>
      </w:r>
      <w:r w:rsidR="00687E68" w:rsidRPr="00783169">
        <w:rPr>
          <w:sz w:val="22"/>
          <w:lang w:eastAsia="fr-FR"/>
        </w:rPr>
        <w:t xml:space="preserve"> </w:t>
      </w:r>
      <w:r w:rsidRPr="00783169">
        <w:rPr>
          <w:sz w:val="22"/>
          <w:lang w:eastAsia="fr-FR"/>
        </w:rPr>
        <w:t>la</w:t>
      </w:r>
      <w:r w:rsidR="00687E68" w:rsidRPr="00783169">
        <w:rPr>
          <w:sz w:val="22"/>
          <w:lang w:eastAsia="fr-FR"/>
        </w:rPr>
        <w:t xml:space="preserve"> conception </w:t>
      </w:r>
      <w:r w:rsidRPr="00783169">
        <w:rPr>
          <w:sz w:val="22"/>
          <w:lang w:eastAsia="fr-FR"/>
        </w:rPr>
        <w:t>en</w:t>
      </w:r>
      <w:r w:rsidR="00687E68" w:rsidRPr="00783169">
        <w:rPr>
          <w:sz w:val="22"/>
          <w:lang w:eastAsia="fr-FR"/>
        </w:rPr>
        <w:t xml:space="preserve"> UML</w:t>
      </w:r>
      <w:r w:rsidRPr="00783169">
        <w:rPr>
          <w:sz w:val="22"/>
          <w:lang w:eastAsia="fr-FR"/>
        </w:rPr>
        <w:t xml:space="preserve"> et générer</w:t>
      </w:r>
      <w:r w:rsidR="00687E68" w:rsidRPr="00783169">
        <w:rPr>
          <w:sz w:val="22"/>
          <w:lang w:eastAsia="fr-FR"/>
        </w:rPr>
        <w:t xml:space="preserve"> la base de données </w:t>
      </w:r>
      <w:r w:rsidRPr="00783169">
        <w:rPr>
          <w:sz w:val="22"/>
          <w:lang w:eastAsia="fr-FR"/>
        </w:rPr>
        <w:t xml:space="preserve">en </w:t>
      </w:r>
      <w:r w:rsidR="00687E68" w:rsidRPr="00783169">
        <w:rPr>
          <w:sz w:val="22"/>
          <w:lang w:eastAsia="fr-FR"/>
        </w:rPr>
        <w:t xml:space="preserve">MySQL. </w:t>
      </w:r>
    </w:p>
    <w:p w:rsidR="00DD4A52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 xml:space="preserve">Pour réaliser cette application, </w:t>
      </w:r>
      <w:r w:rsidR="00CC4A52" w:rsidRPr="00783169">
        <w:rPr>
          <w:sz w:val="22"/>
          <w:lang w:eastAsia="fr-FR"/>
        </w:rPr>
        <w:t>J</w:t>
      </w:r>
      <w:r w:rsidRPr="00783169">
        <w:rPr>
          <w:sz w:val="22"/>
          <w:lang w:eastAsia="fr-FR"/>
        </w:rPr>
        <w:t>’ai opté pour Symfony qui est un Framework PHP.</w:t>
      </w:r>
    </w:p>
    <w:p w:rsidR="00945138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Parmi les besoins du projet </w:t>
      </w:r>
      <w:r w:rsidR="0033694F" w:rsidRPr="00783169">
        <w:rPr>
          <w:sz w:val="22"/>
          <w:lang w:eastAsia="fr-FR"/>
        </w:rPr>
        <w:t>il fallait gérer</w:t>
      </w:r>
      <w:r w:rsidRPr="00783169">
        <w:rPr>
          <w:sz w:val="22"/>
          <w:lang w:eastAsia="fr-FR"/>
        </w:rPr>
        <w:t xml:space="preserve"> </w:t>
      </w:r>
      <w:r w:rsidR="0033694F" w:rsidRPr="00783169">
        <w:rPr>
          <w:sz w:val="22"/>
          <w:lang w:eastAsia="fr-FR"/>
        </w:rPr>
        <w:t>l’a</w:t>
      </w:r>
      <w:r w:rsidRPr="00783169">
        <w:rPr>
          <w:sz w:val="22"/>
          <w:lang w:eastAsia="fr-FR"/>
        </w:rPr>
        <w:t>uthentification clien</w:t>
      </w:r>
      <w:r w:rsidR="0033694F" w:rsidRPr="00783169">
        <w:rPr>
          <w:sz w:val="22"/>
          <w:lang w:eastAsia="fr-FR"/>
        </w:rPr>
        <w:t xml:space="preserve">t et </w:t>
      </w:r>
      <w:r w:rsidRPr="00783169">
        <w:rPr>
          <w:sz w:val="22"/>
          <w:lang w:eastAsia="fr-FR"/>
        </w:rPr>
        <w:t>administrateur</w:t>
      </w:r>
      <w:r w:rsidR="0033694F" w:rsidRPr="00783169">
        <w:rPr>
          <w:sz w:val="22"/>
          <w:lang w:eastAsia="fr-FR"/>
        </w:rPr>
        <w:t>, la c</w:t>
      </w:r>
      <w:r w:rsidRPr="00783169">
        <w:rPr>
          <w:sz w:val="22"/>
          <w:lang w:eastAsia="fr-FR"/>
        </w:rPr>
        <w:t xml:space="preserve">onsultation de tous les véhicules disponibles, 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>ffectuer</w:t>
      </w:r>
      <w:r w:rsidR="0033694F" w:rsidRPr="00783169">
        <w:rPr>
          <w:sz w:val="22"/>
          <w:lang w:eastAsia="fr-FR"/>
        </w:rPr>
        <w:t xml:space="preserve"> ou annuler</w:t>
      </w:r>
      <w:r w:rsidRPr="00783169">
        <w:rPr>
          <w:sz w:val="22"/>
          <w:lang w:eastAsia="fr-FR"/>
        </w:rPr>
        <w:t xml:space="preserve"> une réservation d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 xml:space="preserve"> véhicule</w:t>
      </w:r>
      <w:r w:rsidR="0033694F" w:rsidRPr="00783169">
        <w:rPr>
          <w:sz w:val="22"/>
          <w:lang w:eastAsia="fr-FR"/>
        </w:rPr>
        <w:t xml:space="preserve"> (sous 48h)</w:t>
      </w:r>
      <w:r w:rsidRPr="00783169">
        <w:rPr>
          <w:sz w:val="22"/>
          <w:lang w:eastAsia="fr-FR"/>
        </w:rPr>
        <w:t>, gérer</w:t>
      </w:r>
      <w:r w:rsidR="0033694F" w:rsidRPr="00783169">
        <w:rPr>
          <w:sz w:val="22"/>
          <w:lang w:eastAsia="fr-FR"/>
        </w:rPr>
        <w:t xml:space="preserve"> les</w:t>
      </w:r>
      <w:r w:rsidRPr="00783169">
        <w:rPr>
          <w:sz w:val="22"/>
          <w:lang w:eastAsia="fr-FR"/>
        </w:rPr>
        <w:t xml:space="preserve"> client</w:t>
      </w:r>
      <w:r w:rsidR="0033694F" w:rsidRPr="00783169">
        <w:rPr>
          <w:sz w:val="22"/>
          <w:lang w:eastAsia="fr-FR"/>
        </w:rPr>
        <w:t>s (</w:t>
      </w:r>
      <w:proofErr w:type="spellStart"/>
      <w:r w:rsidR="0033694F" w:rsidRPr="00783169">
        <w:rPr>
          <w:sz w:val="22"/>
          <w:lang w:eastAsia="fr-FR"/>
        </w:rPr>
        <w:t>Crud</w:t>
      </w:r>
      <w:proofErr w:type="spellEnd"/>
      <w:r w:rsidR="0033694F" w:rsidRPr="00783169">
        <w:rPr>
          <w:sz w:val="22"/>
          <w:lang w:eastAsia="fr-FR"/>
        </w:rPr>
        <w:t>)</w:t>
      </w:r>
      <w:r w:rsidRPr="00783169">
        <w:rPr>
          <w:sz w:val="22"/>
          <w:lang w:eastAsia="fr-FR"/>
        </w:rPr>
        <w:t>.</w:t>
      </w:r>
    </w:p>
    <w:p w:rsidR="0033694F" w:rsidRPr="00687E68" w:rsidRDefault="0033694F" w:rsidP="0033694F">
      <w:pPr>
        <w:spacing w:after="0" w:line="240" w:lineRule="auto"/>
        <w:jc w:val="left"/>
        <w:rPr>
          <w:sz w:val="24"/>
          <w:szCs w:val="24"/>
          <w:lang w:eastAsia="fr-FR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945138" w:rsidRPr="00783169" w:rsidRDefault="0033694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des</w:t>
      </w:r>
      <w:r w:rsidR="00945138" w:rsidRPr="00783169">
        <w:rPr>
          <w:sz w:val="22"/>
          <w:szCs w:val="22"/>
        </w:rPr>
        <w:t xml:space="preserve"> besoins fonctionnels</w:t>
      </w:r>
      <w:r w:rsidRPr="00783169">
        <w:rPr>
          <w:sz w:val="22"/>
          <w:szCs w:val="22"/>
        </w:rPr>
        <w:t xml:space="preserve"> et</w:t>
      </w:r>
      <w:r w:rsidR="00945138" w:rsidRPr="00783169">
        <w:rPr>
          <w:sz w:val="22"/>
          <w:szCs w:val="22"/>
        </w:rPr>
        <w:t xml:space="preserve"> non fonctionnels du client.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globale du projet de location de voiture avec UML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Développement de l’application Web et </w:t>
      </w:r>
      <w:r w:rsidR="0033694F" w:rsidRPr="00783169">
        <w:rPr>
          <w:sz w:val="22"/>
          <w:szCs w:val="22"/>
        </w:rPr>
        <w:t>interaction</w:t>
      </w:r>
      <w:r w:rsidRPr="00783169">
        <w:rPr>
          <w:sz w:val="22"/>
          <w:szCs w:val="22"/>
        </w:rPr>
        <w:t xml:space="preserve"> avec </w:t>
      </w:r>
      <w:r w:rsidR="00C56FC6" w:rsidRPr="00783169">
        <w:rPr>
          <w:sz w:val="22"/>
          <w:szCs w:val="22"/>
        </w:rPr>
        <w:t>la</w:t>
      </w:r>
      <w:r w:rsidRPr="00783169">
        <w:rPr>
          <w:sz w:val="22"/>
          <w:szCs w:val="22"/>
        </w:rPr>
        <w:t xml:space="preserve"> base de données MySQL</w:t>
      </w:r>
    </w:p>
    <w:p w:rsidR="00945138" w:rsidRPr="00783169" w:rsidRDefault="00C56FC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Réalisation des</w:t>
      </w:r>
      <w:r w:rsidR="00945138" w:rsidRPr="00783169">
        <w:rPr>
          <w:sz w:val="22"/>
          <w:szCs w:val="22"/>
        </w:rPr>
        <w:t xml:space="preserve"> tests </w:t>
      </w:r>
    </w:p>
    <w:p w:rsidR="00945138" w:rsidRPr="00C346A0" w:rsidRDefault="0094513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5138" w:rsidRPr="00783169" w:rsidRDefault="00945138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Framework Symfony, MySQL pour la BDD.</w:t>
      </w:r>
    </w:p>
    <w:p w:rsidR="00A33798" w:rsidRPr="00BF6BF1" w:rsidRDefault="00A3379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 xml:space="preserve">d’étude </w:t>
      </w:r>
      <w:r w:rsidRPr="00BF6BF1">
        <w:rPr>
          <w:sz w:val="32"/>
        </w:rPr>
        <w:tab/>
      </w:r>
      <w:r>
        <w:rPr>
          <w:b w:val="0"/>
          <w:sz w:val="32"/>
        </w:rPr>
        <w:t>4 mois</w:t>
      </w:r>
    </w:p>
    <w:p w:rsidR="00A33798" w:rsidRPr="00BF6BF1" w:rsidRDefault="00A33798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 </w:t>
      </w:r>
      <w:r w:rsidR="00AF23BD">
        <w:rPr>
          <w:sz w:val="28"/>
        </w:rPr>
        <w:t>Développeur</w:t>
      </w: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AF23BD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Développement d’</w:t>
      </w:r>
      <w:r w:rsidR="00380C82" w:rsidRPr="00783169">
        <w:rPr>
          <w:rFonts w:eastAsiaTheme="minorHAnsi"/>
          <w:sz w:val="22"/>
          <w:szCs w:val="22"/>
        </w:rPr>
        <w:t>une application mobile ANDROID de covoiturage</w:t>
      </w:r>
      <w:r w:rsidRPr="00783169">
        <w:rPr>
          <w:rFonts w:eastAsiaTheme="minorHAnsi"/>
          <w:sz w:val="22"/>
          <w:szCs w:val="22"/>
        </w:rPr>
        <w:t>.</w:t>
      </w:r>
    </w:p>
    <w:p w:rsidR="00A33798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J’ai</w:t>
      </w:r>
      <w:r w:rsidR="00380C82" w:rsidRPr="00783169">
        <w:rPr>
          <w:rFonts w:eastAsiaTheme="minorHAnsi"/>
          <w:sz w:val="22"/>
          <w:szCs w:val="22"/>
        </w:rPr>
        <w:t xml:space="preserve"> opté pour une BDD MySQL</w:t>
      </w:r>
      <w:r w:rsidR="00C56FC6" w:rsidRPr="00783169">
        <w:rPr>
          <w:rFonts w:eastAsiaTheme="minorHAnsi"/>
          <w:sz w:val="22"/>
          <w:szCs w:val="22"/>
        </w:rPr>
        <w:t xml:space="preserve">, </w:t>
      </w:r>
      <w:r w:rsidR="00380C82" w:rsidRPr="00783169">
        <w:rPr>
          <w:rFonts w:eastAsiaTheme="minorHAnsi"/>
          <w:sz w:val="22"/>
          <w:szCs w:val="22"/>
        </w:rPr>
        <w:t>Web Service RESTFUL (JSON) pour l’interaction entre l’app mobile et la BDD MySQL. Parmi les principa</w:t>
      </w:r>
      <w:r w:rsidR="007E7E5D" w:rsidRPr="00783169">
        <w:rPr>
          <w:rFonts w:eastAsiaTheme="minorHAnsi"/>
          <w:sz w:val="22"/>
          <w:szCs w:val="22"/>
        </w:rPr>
        <w:t>ux</w:t>
      </w:r>
      <w:r w:rsidR="00380C82" w:rsidRPr="00783169">
        <w:rPr>
          <w:rFonts w:eastAsiaTheme="minorHAnsi"/>
          <w:sz w:val="22"/>
          <w:szCs w:val="22"/>
        </w:rPr>
        <w:t xml:space="preserve"> objectif</w:t>
      </w:r>
      <w:r w:rsidR="007E7E5D" w:rsidRPr="00783169">
        <w:rPr>
          <w:rFonts w:eastAsiaTheme="minorHAnsi"/>
          <w:sz w:val="22"/>
          <w:szCs w:val="22"/>
        </w:rPr>
        <w:t>s</w:t>
      </w:r>
      <w:r w:rsidR="00380C82" w:rsidRPr="00783169">
        <w:rPr>
          <w:rFonts w:eastAsiaTheme="minorHAnsi"/>
          <w:sz w:val="22"/>
          <w:szCs w:val="22"/>
        </w:rPr>
        <w:t xml:space="preserve"> de l’application : inscription, authentification, publi</w:t>
      </w:r>
      <w:r w:rsidR="00C56FC6" w:rsidRPr="00783169">
        <w:rPr>
          <w:rFonts w:eastAsiaTheme="minorHAnsi"/>
          <w:sz w:val="22"/>
          <w:szCs w:val="22"/>
        </w:rPr>
        <w:t>cations</w:t>
      </w:r>
      <w:r w:rsidR="00380C82" w:rsidRPr="00783169">
        <w:rPr>
          <w:rFonts w:eastAsiaTheme="minorHAnsi"/>
          <w:sz w:val="22"/>
          <w:szCs w:val="22"/>
        </w:rPr>
        <w:t xml:space="preserve"> des post, gestion des profils</w:t>
      </w:r>
      <w:r w:rsidR="00E37D4B" w:rsidRPr="00783169">
        <w:rPr>
          <w:rFonts w:eastAsiaTheme="minorHAnsi"/>
          <w:sz w:val="22"/>
          <w:szCs w:val="22"/>
        </w:rPr>
        <w:t>.</w:t>
      </w:r>
    </w:p>
    <w:p w:rsidR="00A33798" w:rsidRDefault="00A33798" w:rsidP="0033694F">
      <w:pPr>
        <w:pStyle w:val="Titre4"/>
        <w:jc w:val="left"/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A33798" w:rsidRPr="00783169" w:rsidRDefault="00E37D4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UML</w:t>
      </w:r>
      <w:r w:rsidR="00822366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(Diagramme de </w:t>
      </w:r>
      <w:r w:rsidR="00822366" w:rsidRPr="00783169">
        <w:rPr>
          <w:sz w:val="22"/>
          <w:szCs w:val="22"/>
        </w:rPr>
        <w:t>classe, cas d’utilisation, de séquence)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Génération de la BDD, création des fichiers PHP pour interagir avec la BDD et envoyer à l’application </w:t>
      </w:r>
      <w:r w:rsidR="00C56FC6" w:rsidRPr="00783169">
        <w:rPr>
          <w:sz w:val="22"/>
          <w:szCs w:val="22"/>
        </w:rPr>
        <w:t>sous format</w:t>
      </w:r>
      <w:r w:rsidRPr="00783169">
        <w:rPr>
          <w:sz w:val="22"/>
          <w:szCs w:val="22"/>
        </w:rPr>
        <w:t xml:space="preserve"> JSON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mobile</w:t>
      </w:r>
      <w:r w:rsidR="00C56FC6" w:rsidRPr="00783169">
        <w:rPr>
          <w:sz w:val="22"/>
          <w:szCs w:val="22"/>
        </w:rPr>
        <w:t xml:space="preserve"> en respectant le cahier des charges établi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</w:t>
      </w:r>
      <w:r w:rsidR="00957ACB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957ACB" w:rsidRPr="00783169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fonctionn</w:t>
      </w:r>
      <w:r w:rsidR="00957ACB" w:rsidRPr="00783169">
        <w:rPr>
          <w:sz w:val="22"/>
          <w:szCs w:val="22"/>
        </w:rPr>
        <w:t>alités</w:t>
      </w:r>
      <w:r w:rsidRPr="00783169">
        <w:rPr>
          <w:sz w:val="22"/>
          <w:szCs w:val="22"/>
        </w:rPr>
        <w:t xml:space="preserve"> </w:t>
      </w:r>
    </w:p>
    <w:p w:rsidR="00A33798" w:rsidRPr="00C346A0" w:rsidRDefault="00A3379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822366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ANDROID, PHP, JSON</w:t>
      </w:r>
      <w:r w:rsidR="00957ACB" w:rsidRPr="00783169">
        <w:rPr>
          <w:sz w:val="22"/>
          <w:szCs w:val="22"/>
        </w:rPr>
        <w:t>, J-UNIT</w:t>
      </w:r>
    </w:p>
    <w:p w:rsidR="00DA5069" w:rsidRPr="00BF6BF1" w:rsidRDefault="00DA5069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>d</w:t>
      </w:r>
      <w:r w:rsidR="00957ACB">
        <w:rPr>
          <w:sz w:val="32"/>
        </w:rPr>
        <w:t>’étude</w:t>
      </w:r>
      <w:r w:rsidRPr="00BF6BF1">
        <w:rPr>
          <w:sz w:val="32"/>
        </w:rPr>
        <w:tab/>
      </w:r>
      <w:r>
        <w:rPr>
          <w:b w:val="0"/>
          <w:sz w:val="32"/>
        </w:rPr>
        <w:t>3 mois</w:t>
      </w:r>
    </w:p>
    <w:p w:rsidR="00DA5069" w:rsidRPr="00BF6BF1" w:rsidRDefault="00957ACB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</w:t>
      </w: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DA5069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d’une application </w:t>
      </w:r>
      <w:r w:rsidR="00C56FC6" w:rsidRPr="00783169">
        <w:rPr>
          <w:sz w:val="22"/>
          <w:szCs w:val="22"/>
        </w:rPr>
        <w:t>Web de Covoiturage</w:t>
      </w:r>
      <w:r w:rsidR="00C56FC6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>en J2EE native.</w:t>
      </w:r>
    </w:p>
    <w:p w:rsidR="00DA5069" w:rsidRPr="00783169" w:rsidRDefault="00957ACB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L’application</w:t>
      </w:r>
      <w:r w:rsidR="008E075C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permet aux conducteurs de publier leurs trajets </w:t>
      </w:r>
      <w:r w:rsidR="008E075C" w:rsidRPr="00783169">
        <w:rPr>
          <w:sz w:val="22"/>
          <w:szCs w:val="22"/>
        </w:rPr>
        <w:t xml:space="preserve">dans le but de </w:t>
      </w:r>
      <w:r w:rsidRPr="00783169">
        <w:rPr>
          <w:sz w:val="22"/>
          <w:szCs w:val="22"/>
        </w:rPr>
        <w:t>les proposer à des passagers</w:t>
      </w:r>
      <w:r w:rsidR="008E075C" w:rsidRPr="00783169">
        <w:rPr>
          <w:sz w:val="22"/>
          <w:szCs w:val="22"/>
        </w:rPr>
        <w:t xml:space="preserve">. </w:t>
      </w:r>
      <w:r w:rsidRPr="00783169">
        <w:rPr>
          <w:sz w:val="22"/>
          <w:szCs w:val="22"/>
        </w:rPr>
        <w:t>J’ai établi</w:t>
      </w:r>
      <w:r w:rsidR="008E075C" w:rsidRPr="00783169">
        <w:rPr>
          <w:sz w:val="22"/>
          <w:szCs w:val="22"/>
        </w:rPr>
        <w:t xml:space="preserve"> dans ce projet :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authentification,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inscription, </w:t>
      </w:r>
      <w:r w:rsidR="00C56FC6" w:rsidRPr="00783169">
        <w:rPr>
          <w:sz w:val="22"/>
          <w:szCs w:val="22"/>
        </w:rPr>
        <w:t xml:space="preserve">le </w:t>
      </w:r>
      <w:r w:rsidR="008E075C" w:rsidRPr="00783169">
        <w:rPr>
          <w:sz w:val="22"/>
          <w:szCs w:val="22"/>
        </w:rPr>
        <w:t xml:space="preserve">chat,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 xml:space="preserve">gestion des </w:t>
      </w:r>
      <w:proofErr w:type="spellStart"/>
      <w:r w:rsidR="008E075C" w:rsidRPr="00783169">
        <w:rPr>
          <w:sz w:val="22"/>
          <w:szCs w:val="22"/>
        </w:rPr>
        <w:t>post</w:t>
      </w:r>
      <w:r w:rsidR="00C56FC6" w:rsidRPr="00783169">
        <w:rPr>
          <w:sz w:val="22"/>
          <w:szCs w:val="22"/>
        </w:rPr>
        <w:t>s</w:t>
      </w:r>
      <w:proofErr w:type="spellEnd"/>
      <w:r w:rsidR="008E075C" w:rsidRPr="00783169">
        <w:rPr>
          <w:sz w:val="22"/>
          <w:szCs w:val="22"/>
        </w:rPr>
        <w:t xml:space="preserve">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>gestion des commentaires ainsi que la gestion d</w:t>
      </w:r>
      <w:r w:rsidR="00C56FC6" w:rsidRPr="00783169">
        <w:rPr>
          <w:sz w:val="22"/>
          <w:szCs w:val="22"/>
        </w:rPr>
        <w:t>es</w:t>
      </w:r>
      <w:r w:rsidR="008E075C" w:rsidRPr="00783169">
        <w:rPr>
          <w:sz w:val="22"/>
          <w:szCs w:val="22"/>
        </w:rPr>
        <w:t xml:space="preserve"> compte</w:t>
      </w:r>
      <w:r w:rsidR="00C56FC6" w:rsidRPr="00783169">
        <w:rPr>
          <w:sz w:val="22"/>
          <w:szCs w:val="22"/>
        </w:rPr>
        <w:t>s</w:t>
      </w:r>
      <w:r w:rsidR="008E075C" w:rsidRPr="00783169">
        <w:rPr>
          <w:sz w:val="22"/>
          <w:szCs w:val="22"/>
        </w:rPr>
        <w:t xml:space="preserve">. </w:t>
      </w:r>
    </w:p>
    <w:p w:rsidR="00DA5069" w:rsidRDefault="00DA5069" w:rsidP="0033694F">
      <w:pPr>
        <w:pStyle w:val="Titre4"/>
        <w:jc w:val="left"/>
        <w:rPr>
          <w:sz w:val="22"/>
        </w:rPr>
      </w:pPr>
    </w:p>
    <w:p w:rsidR="00C56FC6" w:rsidRPr="00C56FC6" w:rsidRDefault="00DA5069" w:rsidP="00C56FC6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Analyse des</w:t>
      </w:r>
      <w:r w:rsidR="008E075C" w:rsidRPr="00783169">
        <w:rPr>
          <w:sz w:val="22"/>
          <w:szCs w:val="22"/>
        </w:rPr>
        <w:t xml:space="preserve"> besoins / Génération de la BDD</w:t>
      </w:r>
    </w:p>
    <w:p w:rsidR="00DA5069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Modélisation du projet avec UML</w:t>
      </w:r>
      <w:r w:rsidRPr="00783169">
        <w:rPr>
          <w:sz w:val="22"/>
          <w:szCs w:val="22"/>
        </w:rPr>
        <w:tab/>
      </w:r>
    </w:p>
    <w:p w:rsidR="008E075C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Tests unitaires</w:t>
      </w:r>
    </w:p>
    <w:p w:rsidR="00DA5069" w:rsidRPr="00C346A0" w:rsidRDefault="00DA5069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C77C84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  <w:lang w:val="en-US"/>
        </w:rPr>
        <w:t>HTML, CSS, JAVASCRIPT, JQUERY, J2EE.</w:t>
      </w:r>
    </w:p>
    <w:p w:rsidR="004311D1" w:rsidRPr="00BF6BF1" w:rsidRDefault="004311D1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>VISUAL SOFT</w:t>
      </w:r>
      <w:r w:rsidRPr="00BF6BF1">
        <w:rPr>
          <w:sz w:val="32"/>
        </w:rPr>
        <w:tab/>
      </w:r>
      <w:r>
        <w:rPr>
          <w:b w:val="0"/>
          <w:sz w:val="32"/>
        </w:rPr>
        <w:t>1 mois</w:t>
      </w:r>
    </w:p>
    <w:p w:rsidR="004311D1" w:rsidRPr="00BF6BF1" w:rsidRDefault="00C56FC6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 (Stage)</w:t>
      </w: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FE03A3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Création d’une application Web avec du PHP native permettant de faire la gestion des risques pour la société COSUMAR</w:t>
      </w:r>
      <w:r w:rsidR="00957ACB" w:rsidRPr="00783169">
        <w:rPr>
          <w:sz w:val="22"/>
          <w:szCs w:val="22"/>
        </w:rPr>
        <w:t xml:space="preserve"> (agro-alimentaire)</w:t>
      </w:r>
      <w:r w:rsidRPr="00783169">
        <w:rPr>
          <w:sz w:val="22"/>
          <w:szCs w:val="22"/>
        </w:rPr>
        <w:t xml:space="preserve">. </w:t>
      </w:r>
    </w:p>
    <w:p w:rsidR="00687E68" w:rsidRPr="00687E68" w:rsidRDefault="00687E68" w:rsidP="0033694F">
      <w:pPr>
        <w:pStyle w:val="Listepuces"/>
        <w:numPr>
          <w:ilvl w:val="0"/>
          <w:numId w:val="0"/>
        </w:numPr>
        <w:spacing w:line="240" w:lineRule="auto"/>
        <w:rPr>
          <w:sz w:val="24"/>
          <w:szCs w:val="24"/>
        </w:rPr>
      </w:pP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de l’application avec UML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C56FC6" w:rsidRPr="00783169" w:rsidRDefault="00957ACB" w:rsidP="00C56FC6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</w:t>
      </w:r>
      <w:r w:rsidR="00D318A3" w:rsidRPr="00783169">
        <w:rPr>
          <w:sz w:val="22"/>
          <w:szCs w:val="22"/>
        </w:rPr>
        <w:t xml:space="preserve">ests </w:t>
      </w:r>
      <w:r w:rsidR="00C56FC6" w:rsidRPr="00783169">
        <w:rPr>
          <w:sz w:val="22"/>
          <w:szCs w:val="22"/>
        </w:rPr>
        <w:t>de</w:t>
      </w:r>
      <w:r w:rsidR="00D318A3" w:rsidRPr="00783169">
        <w:rPr>
          <w:sz w:val="22"/>
          <w:szCs w:val="22"/>
        </w:rPr>
        <w:t xml:space="preserve"> toutes les fonctionnalités existantes</w:t>
      </w:r>
    </w:p>
    <w:p w:rsidR="00C56FC6" w:rsidRPr="00C56FC6" w:rsidRDefault="00C56FC6" w:rsidP="00C56FC6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57ACB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3436" w:rsidRPr="00783169" w:rsidRDefault="00D318A3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  <w:lang w:val="en-US"/>
        </w:rPr>
        <w:t>HTML, CSS, JAVASCRIPT, JQUERY, PHP</w:t>
      </w:r>
    </w:p>
    <w:sectPr w:rsidR="00943436" w:rsidRPr="00783169" w:rsidSect="00A50746">
      <w:headerReference w:type="default" r:id="rId9"/>
      <w:footerReference w:type="default" r:id="rId10"/>
      <w:headerReference w:type="first" r:id="rId11"/>
      <w:pgSz w:w="11906" w:h="16838"/>
      <w:pgMar w:top="1701" w:right="1418" w:bottom="1134" w:left="1418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8D9" w:rsidRDefault="005F28D9" w:rsidP="00B5510A">
      <w:pPr>
        <w:spacing w:after="0" w:line="240" w:lineRule="auto"/>
      </w:pPr>
      <w:r>
        <w:separator/>
      </w:r>
    </w:p>
  </w:endnote>
  <w:endnote w:type="continuationSeparator" w:id="0">
    <w:p w:rsidR="005F28D9" w:rsidRDefault="005F28D9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A50746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F859E90" wp14:editId="3420D2CE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698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270" w:rsidRPr="00BF0965" w:rsidRDefault="004D0270" w:rsidP="00A50746">
                            <w:pPr>
                              <w:pStyle w:val="NumroPage"/>
                              <w:jc w:val="right"/>
                              <w:rPr>
                                <w:color w:val="005297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begin"/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22"/>
                              </w:rPr>
                              <w:t>2</w: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end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begin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18"/>
                              </w:rPr>
                              <w:t>3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59E90" id="Group 5" o:spid="_x0000_s1028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">
              <v:rect id="Rectangle 8" o:spid="_x0000_s1029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" filled="f" fillcolor="white [3212]" stroked="f" strokeweight="2pt">
                <v:textbox>
                  <w:txbxContent>
                    <w:p w:rsidR="004D0270" w:rsidRPr="00BF0965" w:rsidRDefault="004D0270" w:rsidP="00A50746">
                      <w:pPr>
                        <w:pStyle w:val="NumroPage"/>
                        <w:jc w:val="right"/>
                        <w:rPr>
                          <w:color w:val="005297" w:themeColor="accent1"/>
                          <w:sz w:val="22"/>
                        </w:rPr>
                      </w:pP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begin"/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22"/>
                        </w:rPr>
                        <w:t>2</w: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end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begin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18"/>
                        </w:rPr>
                        <w:t>3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8D9" w:rsidRDefault="005F28D9" w:rsidP="00B5510A">
      <w:pPr>
        <w:spacing w:after="0" w:line="240" w:lineRule="auto"/>
      </w:pPr>
      <w:r>
        <w:separator/>
      </w:r>
    </w:p>
  </w:footnote>
  <w:footnote w:type="continuationSeparator" w:id="0">
    <w:p w:rsidR="005F28D9" w:rsidRDefault="005F28D9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1D7697">
    <w:pPr>
      <w:pStyle w:val="En-tte"/>
    </w:pPr>
  </w:p>
  <w:p w:rsidR="004D0270" w:rsidRDefault="004D0270" w:rsidP="001D7697">
    <w:pPr>
      <w:pStyle w:val="En-tte"/>
    </w:pPr>
    <w:r>
      <mc:AlternateContent>
        <mc:Choice Requires="wps">
          <w:drawing>
            <wp:anchor distT="0" distB="0" distL="114300" distR="114300" simplePos="0" relativeHeight="251665920" behindDoc="0" locked="0" layoutInCell="1" allowOverlap="1" wp14:anchorId="3F12477B" wp14:editId="3B4D14B9">
              <wp:simplePos x="0" y="0"/>
              <wp:positionH relativeFrom="column">
                <wp:posOffset>3855720</wp:posOffset>
              </wp:positionH>
              <wp:positionV relativeFrom="paragraph">
                <wp:posOffset>92710</wp:posOffset>
              </wp:positionV>
              <wp:extent cx="2171700" cy="520700"/>
              <wp:effectExtent l="0" t="0" r="0" b="0"/>
              <wp:wrapSquare wrapText="bothSides"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8E4059" w:rsidRPr="0078537C" w:rsidRDefault="008E4059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59 777 EURALILLE</w:t>
                          </w:r>
                          <w:r w:rsidR="004D0270"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D0270" w:rsidRPr="0078537C" w:rsidRDefault="004D0270" w:rsidP="001D7697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2477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303.6pt;margin-top:7.3pt;width:171pt;height:4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8E4059" w:rsidRPr="0078537C" w:rsidRDefault="008E4059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59 777 EURALILLE</w:t>
                    </w:r>
                    <w:r w:rsidR="004D0270"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4D0270" w:rsidRPr="0078537C" w:rsidRDefault="004D0270" w:rsidP="001D7697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64896" behindDoc="0" locked="0" layoutInCell="1" allowOverlap="1" wp14:anchorId="1720CB49" wp14:editId="60236D55">
          <wp:simplePos x="0" y="0"/>
          <wp:positionH relativeFrom="column">
            <wp:posOffset>1367790</wp:posOffset>
          </wp:positionH>
          <wp:positionV relativeFrom="paragraph">
            <wp:posOffset>635</wp:posOffset>
          </wp:positionV>
          <wp:extent cx="1363980" cy="683895"/>
          <wp:effectExtent l="0" t="0" r="7620" b="1905"/>
          <wp:wrapSquare wrapText="bothSides"/>
          <wp:docPr id="6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6944" behindDoc="0" locked="0" layoutInCell="1" allowOverlap="1" wp14:anchorId="4A265076" wp14:editId="3AE99F00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0" cy="342900"/>
              <wp:effectExtent l="0" t="0" r="19050" b="190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624C6" id="Connecteur droit 5" o:spid="_x0000_s1026" style="position:absolute;z-index:25166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0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" strokecolor="#d53d20">
              <w10:wrap anchorx="margin"/>
            </v:line>
          </w:pict>
        </mc:Fallback>
      </mc:AlternateContent>
    </w: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Pr="001D7697" w:rsidRDefault="004D0270" w:rsidP="001D76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Pr="00575E83" w:rsidRDefault="004D0270" w:rsidP="00575E83">
    <w:pPr>
      <w:pStyle w:val="En-tte"/>
    </w:pPr>
    <w:r>
      <mc:AlternateContent>
        <mc:Choice Requires="wps">
          <w:drawing>
            <wp:anchor distT="0" distB="0" distL="114300" distR="114300" simplePos="0" relativeHeight="251671040" behindDoc="0" locked="0" layoutInCell="1" allowOverlap="1" wp14:anchorId="6A43F02A" wp14:editId="04A2156F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923415" cy="469900"/>
              <wp:effectExtent l="0" t="0" r="0" b="6350"/>
              <wp:wrapSquare wrapText="bothSides"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Tour de Lille - 60 Boulevard de Turin</w:t>
                          </w: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3575C6" w:rsidRPr="0078537C" w:rsidRDefault="003575C6" w:rsidP="00575E83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3F02A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30" type="#_x0000_t202" style="position:absolute;left:0;text-align:left;margin-left:100.25pt;margin-top:.55pt;width:151.45pt;height:37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Tour de Lille - 60 Boulevard de Turin</w:t>
                    </w: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3575C6" w:rsidRPr="0078537C" w:rsidRDefault="003575C6" w:rsidP="00575E83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drawing>
        <wp:anchor distT="0" distB="0" distL="114300" distR="114300" simplePos="0" relativeHeight="251668992" behindDoc="0" locked="0" layoutInCell="1" allowOverlap="1" wp14:anchorId="755734B6" wp14:editId="2D8E0EE6">
          <wp:simplePos x="0" y="0"/>
          <wp:positionH relativeFrom="margin">
            <wp:posOffset>596900</wp:posOffset>
          </wp:positionH>
          <wp:positionV relativeFrom="paragraph">
            <wp:posOffset>-38735</wp:posOffset>
          </wp:positionV>
          <wp:extent cx="1363980" cy="683895"/>
          <wp:effectExtent l="0" t="0" r="7620" b="1905"/>
          <wp:wrapSquare wrapText="bothSides"/>
          <wp:docPr id="23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3088" behindDoc="0" locked="0" layoutInCell="1" allowOverlap="1" wp14:anchorId="3DDE4CDF" wp14:editId="1437CD26">
              <wp:simplePos x="0" y="0"/>
              <wp:positionH relativeFrom="margin">
                <wp:align>center</wp:align>
              </wp:positionH>
              <wp:positionV relativeFrom="paragraph">
                <wp:posOffset>5715</wp:posOffset>
              </wp:positionV>
              <wp:extent cx="0" cy="342900"/>
              <wp:effectExtent l="0" t="0" r="1905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D9DE9" id="Connecteur droit 17" o:spid="_x0000_s1026" style="position:absolute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" strokecolor="#d53d20"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41.7pt;height:113.45pt" o:bullet="t">
        <v:imagedata r:id="rId1" o:title="clip_image001"/>
      </v:shape>
    </w:pict>
  </w:numPicBullet>
  <w:abstractNum w:abstractNumId="0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744735D"/>
    <w:multiLevelType w:val="multilevel"/>
    <w:tmpl w:val="66100CB4"/>
    <w:lvl w:ilvl="0">
      <w:start w:val="1"/>
      <w:numFmt w:val="bullet"/>
      <w:pStyle w:val="Listepuces"/>
      <w:lvlText w:val=""/>
      <w:lvlJc w:val="left"/>
      <w:pPr>
        <w:ind w:left="1068" w:hanging="360"/>
      </w:pPr>
      <w:rPr>
        <w:rFonts w:ascii="Wingdings" w:hAnsi="Wingdings" w:hint="default"/>
        <w:color w:val="005297" w:themeColor="accent1"/>
        <w:sz w:val="20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8E311E9"/>
    <w:multiLevelType w:val="multilevel"/>
    <w:tmpl w:val="F99C6864"/>
    <w:lvl w:ilvl="0">
      <w:start w:val="1"/>
      <w:numFmt w:val="bullet"/>
      <w:pStyle w:val="descriptifposte"/>
      <w:lvlText w:val="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4" w15:restartNumberingAfterBreak="0">
    <w:nsid w:val="145D6F93"/>
    <w:multiLevelType w:val="hybridMultilevel"/>
    <w:tmpl w:val="3532087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67790A"/>
    <w:multiLevelType w:val="hybridMultilevel"/>
    <w:tmpl w:val="948418A2"/>
    <w:lvl w:ilvl="0" w:tplc="5A9EF81C">
      <w:start w:val="1"/>
      <w:numFmt w:val="bullet"/>
      <w:lvlText w:val="•"/>
      <w:lvlJc w:val="left"/>
      <w:pPr>
        <w:ind w:left="319" w:hanging="139"/>
      </w:pPr>
      <w:rPr>
        <w:rFonts w:ascii="Arial" w:eastAsia="Arial" w:hAnsi="Arial" w:hint="default"/>
        <w:sz w:val="22"/>
        <w:szCs w:val="22"/>
      </w:rPr>
    </w:lvl>
    <w:lvl w:ilvl="1" w:tplc="CCB008CE">
      <w:start w:val="1"/>
      <w:numFmt w:val="bullet"/>
      <w:lvlText w:val="•"/>
      <w:lvlJc w:val="left"/>
      <w:pPr>
        <w:ind w:left="1690" w:hanging="151"/>
      </w:pPr>
      <w:rPr>
        <w:rFonts w:ascii="Arial" w:eastAsia="Arial" w:hAnsi="Arial" w:hint="default"/>
        <w:sz w:val="24"/>
        <w:szCs w:val="24"/>
      </w:rPr>
    </w:lvl>
    <w:lvl w:ilvl="2" w:tplc="02C2088E">
      <w:start w:val="1"/>
      <w:numFmt w:val="bullet"/>
      <w:lvlText w:val="•"/>
      <w:lvlJc w:val="left"/>
      <w:pPr>
        <w:ind w:left="2687" w:hanging="151"/>
      </w:pPr>
      <w:rPr>
        <w:rFonts w:hint="default"/>
      </w:rPr>
    </w:lvl>
    <w:lvl w:ilvl="3" w:tplc="9E361026">
      <w:start w:val="1"/>
      <w:numFmt w:val="bullet"/>
      <w:lvlText w:val="•"/>
      <w:lvlJc w:val="left"/>
      <w:pPr>
        <w:ind w:left="3685" w:hanging="151"/>
      </w:pPr>
      <w:rPr>
        <w:rFonts w:hint="default"/>
      </w:rPr>
    </w:lvl>
    <w:lvl w:ilvl="4" w:tplc="FB34C7FA">
      <w:start w:val="1"/>
      <w:numFmt w:val="bullet"/>
      <w:lvlText w:val="•"/>
      <w:lvlJc w:val="left"/>
      <w:pPr>
        <w:ind w:left="4682" w:hanging="151"/>
      </w:pPr>
      <w:rPr>
        <w:rFonts w:hint="default"/>
      </w:rPr>
    </w:lvl>
    <w:lvl w:ilvl="5" w:tplc="5F1E73BE">
      <w:start w:val="1"/>
      <w:numFmt w:val="bullet"/>
      <w:lvlText w:val="•"/>
      <w:lvlJc w:val="left"/>
      <w:pPr>
        <w:ind w:left="5679" w:hanging="151"/>
      </w:pPr>
      <w:rPr>
        <w:rFonts w:hint="default"/>
      </w:rPr>
    </w:lvl>
    <w:lvl w:ilvl="6" w:tplc="CA42D4FC">
      <w:start w:val="1"/>
      <w:numFmt w:val="bullet"/>
      <w:lvlText w:val="•"/>
      <w:lvlJc w:val="left"/>
      <w:pPr>
        <w:ind w:left="6676" w:hanging="151"/>
      </w:pPr>
      <w:rPr>
        <w:rFonts w:hint="default"/>
      </w:rPr>
    </w:lvl>
    <w:lvl w:ilvl="7" w:tplc="79DEB23E">
      <w:start w:val="1"/>
      <w:numFmt w:val="bullet"/>
      <w:lvlText w:val="•"/>
      <w:lvlJc w:val="left"/>
      <w:pPr>
        <w:ind w:left="7673" w:hanging="151"/>
      </w:pPr>
      <w:rPr>
        <w:rFonts w:hint="default"/>
      </w:rPr>
    </w:lvl>
    <w:lvl w:ilvl="8" w:tplc="67581818">
      <w:start w:val="1"/>
      <w:numFmt w:val="bullet"/>
      <w:lvlText w:val="•"/>
      <w:lvlJc w:val="left"/>
      <w:pPr>
        <w:ind w:left="8671" w:hanging="151"/>
      </w:pPr>
      <w:rPr>
        <w:rFonts w:hint="default"/>
      </w:rPr>
    </w:lvl>
  </w:abstractNum>
  <w:abstractNum w:abstractNumId="6" w15:restartNumberingAfterBreak="0">
    <w:nsid w:val="395E79BF"/>
    <w:multiLevelType w:val="hybridMultilevel"/>
    <w:tmpl w:val="B2A60E0A"/>
    <w:lvl w:ilvl="0" w:tplc="F3D4D19A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6A04EC"/>
    <w:multiLevelType w:val="hybridMultilevel"/>
    <w:tmpl w:val="FC748E16"/>
    <w:lvl w:ilvl="0" w:tplc="C7384592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518D3EC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0076A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83CB6"/>
    <w:multiLevelType w:val="hybridMultilevel"/>
    <w:tmpl w:val="A134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F6E7C"/>
    <w:multiLevelType w:val="hybridMultilevel"/>
    <w:tmpl w:val="0FCC56DE"/>
    <w:lvl w:ilvl="0" w:tplc="EBFA5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0"/>
  </w:num>
  <w:num w:numId="24">
    <w:abstractNumId w:val="2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D6"/>
    <w:rsid w:val="00026495"/>
    <w:rsid w:val="00026E09"/>
    <w:rsid w:val="00035A48"/>
    <w:rsid w:val="00040CCC"/>
    <w:rsid w:val="00042029"/>
    <w:rsid w:val="00045875"/>
    <w:rsid w:val="00045921"/>
    <w:rsid w:val="00051B66"/>
    <w:rsid w:val="00055D71"/>
    <w:rsid w:val="0005774D"/>
    <w:rsid w:val="00061359"/>
    <w:rsid w:val="00063D6E"/>
    <w:rsid w:val="00064D21"/>
    <w:rsid w:val="0008570F"/>
    <w:rsid w:val="000957A9"/>
    <w:rsid w:val="000A517A"/>
    <w:rsid w:val="000E0E5A"/>
    <w:rsid w:val="000F3598"/>
    <w:rsid w:val="00101B92"/>
    <w:rsid w:val="0012591F"/>
    <w:rsid w:val="001439BD"/>
    <w:rsid w:val="001475E2"/>
    <w:rsid w:val="00152527"/>
    <w:rsid w:val="00156D31"/>
    <w:rsid w:val="00161F7B"/>
    <w:rsid w:val="001679BC"/>
    <w:rsid w:val="001817B2"/>
    <w:rsid w:val="001B3FBD"/>
    <w:rsid w:val="001C163A"/>
    <w:rsid w:val="001C1828"/>
    <w:rsid w:val="001C7319"/>
    <w:rsid w:val="001D29C5"/>
    <w:rsid w:val="001D7697"/>
    <w:rsid w:val="001E2232"/>
    <w:rsid w:val="001E2F11"/>
    <w:rsid w:val="001E5D23"/>
    <w:rsid w:val="001F119B"/>
    <w:rsid w:val="001F3747"/>
    <w:rsid w:val="00212EA3"/>
    <w:rsid w:val="00224DF3"/>
    <w:rsid w:val="002365DF"/>
    <w:rsid w:val="002429CC"/>
    <w:rsid w:val="0025164A"/>
    <w:rsid w:val="0025214B"/>
    <w:rsid w:val="00255E7F"/>
    <w:rsid w:val="002563B1"/>
    <w:rsid w:val="0026510F"/>
    <w:rsid w:val="002705E0"/>
    <w:rsid w:val="00273B91"/>
    <w:rsid w:val="00291816"/>
    <w:rsid w:val="00292B8B"/>
    <w:rsid w:val="00296A3C"/>
    <w:rsid w:val="002A4BB0"/>
    <w:rsid w:val="002B2375"/>
    <w:rsid w:val="002B28D6"/>
    <w:rsid w:val="002B4755"/>
    <w:rsid w:val="002B7F25"/>
    <w:rsid w:val="002C2C2B"/>
    <w:rsid w:val="002D2821"/>
    <w:rsid w:val="002F2EB0"/>
    <w:rsid w:val="002F3B08"/>
    <w:rsid w:val="002F3D31"/>
    <w:rsid w:val="00306854"/>
    <w:rsid w:val="00307FE9"/>
    <w:rsid w:val="003127E8"/>
    <w:rsid w:val="00314160"/>
    <w:rsid w:val="00325539"/>
    <w:rsid w:val="00330363"/>
    <w:rsid w:val="0033694F"/>
    <w:rsid w:val="00337BC5"/>
    <w:rsid w:val="00356733"/>
    <w:rsid w:val="003575C6"/>
    <w:rsid w:val="00380C82"/>
    <w:rsid w:val="0038692F"/>
    <w:rsid w:val="003A15BA"/>
    <w:rsid w:val="003B34EC"/>
    <w:rsid w:val="003B38FE"/>
    <w:rsid w:val="003B774B"/>
    <w:rsid w:val="003C22CB"/>
    <w:rsid w:val="003C2E6E"/>
    <w:rsid w:val="003D1F0A"/>
    <w:rsid w:val="003D5AC7"/>
    <w:rsid w:val="003D6213"/>
    <w:rsid w:val="003D681E"/>
    <w:rsid w:val="003F2C3E"/>
    <w:rsid w:val="003F614D"/>
    <w:rsid w:val="004311D1"/>
    <w:rsid w:val="00453376"/>
    <w:rsid w:val="00456BAC"/>
    <w:rsid w:val="0045716A"/>
    <w:rsid w:val="004611C9"/>
    <w:rsid w:val="00461A54"/>
    <w:rsid w:val="00464F2F"/>
    <w:rsid w:val="00466849"/>
    <w:rsid w:val="0047442F"/>
    <w:rsid w:val="00474663"/>
    <w:rsid w:val="00481DDE"/>
    <w:rsid w:val="00482D55"/>
    <w:rsid w:val="004870F7"/>
    <w:rsid w:val="0049270E"/>
    <w:rsid w:val="004A16A5"/>
    <w:rsid w:val="004A4E03"/>
    <w:rsid w:val="004B3C1E"/>
    <w:rsid w:val="004C14F7"/>
    <w:rsid w:val="004D0270"/>
    <w:rsid w:val="004E750A"/>
    <w:rsid w:val="004F36A8"/>
    <w:rsid w:val="00526591"/>
    <w:rsid w:val="00547842"/>
    <w:rsid w:val="0055491B"/>
    <w:rsid w:val="005552EB"/>
    <w:rsid w:val="00575E83"/>
    <w:rsid w:val="005843C6"/>
    <w:rsid w:val="00592D1B"/>
    <w:rsid w:val="005A1B9A"/>
    <w:rsid w:val="005A3154"/>
    <w:rsid w:val="005A5445"/>
    <w:rsid w:val="005A6AA2"/>
    <w:rsid w:val="005A79EB"/>
    <w:rsid w:val="005B5F81"/>
    <w:rsid w:val="005C2FAA"/>
    <w:rsid w:val="005C3198"/>
    <w:rsid w:val="005C5514"/>
    <w:rsid w:val="005D0811"/>
    <w:rsid w:val="005D09B6"/>
    <w:rsid w:val="005D3F19"/>
    <w:rsid w:val="005E17A6"/>
    <w:rsid w:val="005F28D9"/>
    <w:rsid w:val="005F2F23"/>
    <w:rsid w:val="005F47A9"/>
    <w:rsid w:val="00603AAF"/>
    <w:rsid w:val="006045F9"/>
    <w:rsid w:val="00617D56"/>
    <w:rsid w:val="006244A8"/>
    <w:rsid w:val="00647DBA"/>
    <w:rsid w:val="00660E5D"/>
    <w:rsid w:val="00667CDC"/>
    <w:rsid w:val="00687E68"/>
    <w:rsid w:val="00694829"/>
    <w:rsid w:val="006966E3"/>
    <w:rsid w:val="006A10A2"/>
    <w:rsid w:val="006A3A30"/>
    <w:rsid w:val="006C29D6"/>
    <w:rsid w:val="006C30F5"/>
    <w:rsid w:val="006D051D"/>
    <w:rsid w:val="006D2EA5"/>
    <w:rsid w:val="006E02D8"/>
    <w:rsid w:val="006E04C6"/>
    <w:rsid w:val="006E15DD"/>
    <w:rsid w:val="006E22A1"/>
    <w:rsid w:val="006E512A"/>
    <w:rsid w:val="007058F0"/>
    <w:rsid w:val="00705EED"/>
    <w:rsid w:val="00706E1C"/>
    <w:rsid w:val="00746A44"/>
    <w:rsid w:val="00746EA6"/>
    <w:rsid w:val="0075770D"/>
    <w:rsid w:val="0076484D"/>
    <w:rsid w:val="00780562"/>
    <w:rsid w:val="00783169"/>
    <w:rsid w:val="007841EC"/>
    <w:rsid w:val="00792A40"/>
    <w:rsid w:val="007A4406"/>
    <w:rsid w:val="007A509A"/>
    <w:rsid w:val="007B74E9"/>
    <w:rsid w:val="007C3461"/>
    <w:rsid w:val="007C484E"/>
    <w:rsid w:val="007D2D23"/>
    <w:rsid w:val="007D35F0"/>
    <w:rsid w:val="007D6B93"/>
    <w:rsid w:val="007D7BE7"/>
    <w:rsid w:val="007E09BE"/>
    <w:rsid w:val="007E7E5D"/>
    <w:rsid w:val="0080378F"/>
    <w:rsid w:val="00822366"/>
    <w:rsid w:val="00836065"/>
    <w:rsid w:val="00854382"/>
    <w:rsid w:val="008626E6"/>
    <w:rsid w:val="008647F4"/>
    <w:rsid w:val="008721C4"/>
    <w:rsid w:val="00877FFB"/>
    <w:rsid w:val="008828B9"/>
    <w:rsid w:val="00894F68"/>
    <w:rsid w:val="00896052"/>
    <w:rsid w:val="008D7A7E"/>
    <w:rsid w:val="008E075C"/>
    <w:rsid w:val="008E2F75"/>
    <w:rsid w:val="008E3024"/>
    <w:rsid w:val="008E4059"/>
    <w:rsid w:val="008F444F"/>
    <w:rsid w:val="009134BE"/>
    <w:rsid w:val="00915CE9"/>
    <w:rsid w:val="00943436"/>
    <w:rsid w:val="00945138"/>
    <w:rsid w:val="009573CB"/>
    <w:rsid w:val="00957ACB"/>
    <w:rsid w:val="00957CB2"/>
    <w:rsid w:val="00967979"/>
    <w:rsid w:val="009772C0"/>
    <w:rsid w:val="009862DC"/>
    <w:rsid w:val="009872CC"/>
    <w:rsid w:val="00990708"/>
    <w:rsid w:val="0099095B"/>
    <w:rsid w:val="00991CD4"/>
    <w:rsid w:val="00993517"/>
    <w:rsid w:val="00997111"/>
    <w:rsid w:val="009C7F31"/>
    <w:rsid w:val="009E23A7"/>
    <w:rsid w:val="009E3B05"/>
    <w:rsid w:val="009F4948"/>
    <w:rsid w:val="009F5D21"/>
    <w:rsid w:val="00A047C8"/>
    <w:rsid w:val="00A06C11"/>
    <w:rsid w:val="00A10D92"/>
    <w:rsid w:val="00A12ADB"/>
    <w:rsid w:val="00A304B2"/>
    <w:rsid w:val="00A312E9"/>
    <w:rsid w:val="00A33798"/>
    <w:rsid w:val="00A338A0"/>
    <w:rsid w:val="00A36D10"/>
    <w:rsid w:val="00A50746"/>
    <w:rsid w:val="00A52517"/>
    <w:rsid w:val="00A56101"/>
    <w:rsid w:val="00A65B8F"/>
    <w:rsid w:val="00A70A50"/>
    <w:rsid w:val="00A7162E"/>
    <w:rsid w:val="00AB083B"/>
    <w:rsid w:val="00AB166C"/>
    <w:rsid w:val="00AC01F9"/>
    <w:rsid w:val="00AD382E"/>
    <w:rsid w:val="00AF0075"/>
    <w:rsid w:val="00AF23BD"/>
    <w:rsid w:val="00B05E17"/>
    <w:rsid w:val="00B168C4"/>
    <w:rsid w:val="00B17F06"/>
    <w:rsid w:val="00B27D21"/>
    <w:rsid w:val="00B5510A"/>
    <w:rsid w:val="00B6476F"/>
    <w:rsid w:val="00B72406"/>
    <w:rsid w:val="00B76B28"/>
    <w:rsid w:val="00BC4306"/>
    <w:rsid w:val="00BD32A1"/>
    <w:rsid w:val="00BD56FB"/>
    <w:rsid w:val="00BE6D0E"/>
    <w:rsid w:val="00BF6BF1"/>
    <w:rsid w:val="00C03F61"/>
    <w:rsid w:val="00C060E4"/>
    <w:rsid w:val="00C23191"/>
    <w:rsid w:val="00C25DD9"/>
    <w:rsid w:val="00C3036E"/>
    <w:rsid w:val="00C346A0"/>
    <w:rsid w:val="00C43D63"/>
    <w:rsid w:val="00C56FC6"/>
    <w:rsid w:val="00C635A8"/>
    <w:rsid w:val="00C77C84"/>
    <w:rsid w:val="00C85F0A"/>
    <w:rsid w:val="00C86843"/>
    <w:rsid w:val="00C872F9"/>
    <w:rsid w:val="00C92F5C"/>
    <w:rsid w:val="00CA19D6"/>
    <w:rsid w:val="00CB0023"/>
    <w:rsid w:val="00CB4253"/>
    <w:rsid w:val="00CB5819"/>
    <w:rsid w:val="00CB7D46"/>
    <w:rsid w:val="00CC4A52"/>
    <w:rsid w:val="00CC65D6"/>
    <w:rsid w:val="00CC7E11"/>
    <w:rsid w:val="00CE396E"/>
    <w:rsid w:val="00CF5153"/>
    <w:rsid w:val="00D01E20"/>
    <w:rsid w:val="00D0440C"/>
    <w:rsid w:val="00D20E0A"/>
    <w:rsid w:val="00D24A19"/>
    <w:rsid w:val="00D318A3"/>
    <w:rsid w:val="00D324CC"/>
    <w:rsid w:val="00D46718"/>
    <w:rsid w:val="00D574BC"/>
    <w:rsid w:val="00D57D10"/>
    <w:rsid w:val="00D712A2"/>
    <w:rsid w:val="00D73F87"/>
    <w:rsid w:val="00D76337"/>
    <w:rsid w:val="00D82983"/>
    <w:rsid w:val="00D84034"/>
    <w:rsid w:val="00D935D2"/>
    <w:rsid w:val="00DA5069"/>
    <w:rsid w:val="00DB09DE"/>
    <w:rsid w:val="00DB3060"/>
    <w:rsid w:val="00DB3B31"/>
    <w:rsid w:val="00DB5915"/>
    <w:rsid w:val="00DC1BB3"/>
    <w:rsid w:val="00DD2184"/>
    <w:rsid w:val="00DD4A52"/>
    <w:rsid w:val="00DE46CC"/>
    <w:rsid w:val="00DE563D"/>
    <w:rsid w:val="00E02DBF"/>
    <w:rsid w:val="00E02F72"/>
    <w:rsid w:val="00E1260C"/>
    <w:rsid w:val="00E22D8D"/>
    <w:rsid w:val="00E22FA7"/>
    <w:rsid w:val="00E33C67"/>
    <w:rsid w:val="00E37068"/>
    <w:rsid w:val="00E37D4B"/>
    <w:rsid w:val="00E4796C"/>
    <w:rsid w:val="00E62E3C"/>
    <w:rsid w:val="00E76DE1"/>
    <w:rsid w:val="00E81294"/>
    <w:rsid w:val="00E86BB7"/>
    <w:rsid w:val="00E91EE5"/>
    <w:rsid w:val="00E94926"/>
    <w:rsid w:val="00E9574B"/>
    <w:rsid w:val="00EB2F84"/>
    <w:rsid w:val="00EC0A9B"/>
    <w:rsid w:val="00EC62FD"/>
    <w:rsid w:val="00EC759C"/>
    <w:rsid w:val="00ED0763"/>
    <w:rsid w:val="00EF1DB3"/>
    <w:rsid w:val="00F2281E"/>
    <w:rsid w:val="00F37E34"/>
    <w:rsid w:val="00F44110"/>
    <w:rsid w:val="00F44B17"/>
    <w:rsid w:val="00F540BA"/>
    <w:rsid w:val="00F55787"/>
    <w:rsid w:val="00F60998"/>
    <w:rsid w:val="00F765D1"/>
    <w:rsid w:val="00F8273F"/>
    <w:rsid w:val="00F84EFA"/>
    <w:rsid w:val="00F85673"/>
    <w:rsid w:val="00F963BB"/>
    <w:rsid w:val="00FB5AD8"/>
    <w:rsid w:val="00FB7AED"/>
    <w:rsid w:val="00FB7E2C"/>
    <w:rsid w:val="00FC6079"/>
    <w:rsid w:val="00FE03A3"/>
    <w:rsid w:val="00FE1D70"/>
    <w:rsid w:val="00FE5927"/>
    <w:rsid w:val="00FF425B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43AA2"/>
  <w15:docId w15:val="{67A884AA-40FE-49CE-A2B6-B21D962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7058F0"/>
    <w:pPr>
      <w:keepNext/>
      <w:keepLines/>
      <w:pBdr>
        <w:top w:val="single" w:sz="4" w:space="1" w:color="005297" w:themeColor="accent1"/>
        <w:left w:val="single" w:sz="4" w:space="4" w:color="005297" w:themeColor="accent1"/>
        <w:bottom w:val="single" w:sz="4" w:space="1" w:color="005297" w:themeColor="accent1"/>
        <w:right w:val="single" w:sz="4" w:space="4" w:color="005297" w:themeColor="accent1"/>
      </w:pBdr>
      <w:shd w:val="clear" w:color="auto" w:fill="005297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7058F0"/>
    <w:pPr>
      <w:pBdr>
        <w:top w:val="single" w:sz="24" w:space="1" w:color="005297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05297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7058F0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05297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05297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5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6196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E7C9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7058F0"/>
    <w:rPr>
      <w:rFonts w:eastAsiaTheme="minorEastAsia"/>
      <w:b/>
      <w:caps/>
      <w:color w:val="FFFFFF" w:themeColor="background1"/>
      <w:sz w:val="28"/>
      <w:szCs w:val="20"/>
      <w:shd w:val="clear" w:color="auto" w:fill="005297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7058F0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7058F0"/>
    <w:rPr>
      <w:rFonts w:eastAsia="Times New Roman"/>
      <w:i/>
      <w:color w:val="005297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05297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05297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05297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3C2E6E"/>
    <w:pPr>
      <w:pBdr>
        <w:bottom w:val="none" w:sz="0" w:space="0" w:color="auto"/>
      </w:pBdr>
      <w:spacing w:after="0"/>
    </w:p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05297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3C2E6E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paragraph" w:styleId="Paragraphedeliste">
    <w:name w:val="List Paragraph"/>
    <w:basedOn w:val="Normal"/>
    <w:uiPriority w:val="1"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FB7E2C"/>
    <w:pPr>
      <w:numPr>
        <w:numId w:val="6"/>
      </w:numPr>
      <w:suppressAutoHyphens/>
      <w:spacing w:before="60" w:after="60" w:line="220" w:lineRule="exact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2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1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FB7E2C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05297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05297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05297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25539"/>
    <w:pPr>
      <w:spacing w:after="120" w:line="240" w:lineRule="auto"/>
      <w:jc w:val="left"/>
    </w:pPr>
    <w:rPr>
      <w:rFonts w:ascii="Geneva" w:eastAsia="Times New Roman" w:hAnsi="Geneva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25539"/>
    <w:rPr>
      <w:rFonts w:ascii="Geneva" w:eastAsia="Times New Roman" w:hAnsi="Geneva" w:cs="Times New Roman"/>
      <w:lang w:eastAsia="fr-FR"/>
    </w:rPr>
  </w:style>
  <w:style w:type="paragraph" w:customStyle="1" w:styleId="cvExperienceTexte">
    <w:name w:val="cvExperienceTexte"/>
    <w:basedOn w:val="Normal"/>
    <w:uiPriority w:val="99"/>
    <w:rsid w:val="00325539"/>
    <w:pPr>
      <w:spacing w:before="120" w:after="0" w:line="260" w:lineRule="exact"/>
      <w:ind w:left="340"/>
      <w:jc w:val="left"/>
    </w:pPr>
    <w:rPr>
      <w:rFonts w:ascii="Arial" w:eastAsia="Times New Roman" w:hAnsi="Arial" w:cs="Arial"/>
      <w:sz w:val="22"/>
      <w:lang w:eastAsia="fr-FR"/>
    </w:rPr>
  </w:style>
  <w:style w:type="paragraph" w:customStyle="1" w:styleId="puce">
    <w:name w:val="puce"/>
    <w:basedOn w:val="Normal"/>
    <w:rsid w:val="00854382"/>
    <w:pPr>
      <w:tabs>
        <w:tab w:val="left" w:pos="2368"/>
      </w:tabs>
      <w:suppressAutoHyphens/>
      <w:spacing w:before="50" w:after="50" w:line="228" w:lineRule="auto"/>
      <w:ind w:left="1080" w:hanging="360"/>
      <w:jc w:val="left"/>
    </w:pPr>
    <w:rPr>
      <w:rFonts w:ascii="Calibri" w:eastAsia="Calibri" w:hAnsi="Calibri" w:cs="Calibri"/>
      <w:color w:val="000000"/>
      <w:sz w:val="22"/>
      <w:lang w:eastAsia="ar-SA"/>
    </w:rPr>
  </w:style>
  <w:style w:type="paragraph" w:customStyle="1" w:styleId="Default">
    <w:name w:val="Default"/>
    <w:rsid w:val="00C346A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intitulrefprojet">
    <w:name w:val="intitulrefprojet"/>
    <w:basedOn w:val="Normal"/>
    <w:rsid w:val="00A65B8F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descriptifposteCarCar">
    <w:name w:val="descriptif poste Car Car"/>
    <w:link w:val="descriptifposte"/>
    <w:locked/>
    <w:rsid w:val="00C872F9"/>
    <w:rPr>
      <w:rFonts w:ascii="Tahoma" w:hAnsi="Tahoma" w:cs="Tahoma"/>
    </w:rPr>
  </w:style>
  <w:style w:type="paragraph" w:customStyle="1" w:styleId="descriptifposte">
    <w:name w:val="descriptif poste"/>
    <w:basedOn w:val="Normal"/>
    <w:link w:val="descriptifposteCarCar"/>
    <w:rsid w:val="00C872F9"/>
    <w:pPr>
      <w:numPr>
        <w:numId w:val="8"/>
      </w:numPr>
      <w:spacing w:after="0" w:line="300" w:lineRule="atLeast"/>
      <w:jc w:val="left"/>
      <w:outlineLvl w:val="0"/>
    </w:pPr>
    <w:rPr>
      <w:rFonts w:ascii="Tahoma" w:hAnsi="Tahoma" w:cs="Tahoma"/>
      <w:sz w:val="22"/>
    </w:rPr>
  </w:style>
  <w:style w:type="paragraph" w:customStyle="1" w:styleId="ListesActions">
    <w:name w:val="Listes Actions"/>
    <w:basedOn w:val="Normal"/>
    <w:rsid w:val="00CB5819"/>
    <w:pPr>
      <w:numPr>
        <w:ilvl w:val="1"/>
        <w:numId w:val="14"/>
      </w:numPr>
      <w:spacing w:before="60" w:after="0" w:line="320" w:lineRule="atLeast"/>
      <w:jc w:val="left"/>
    </w:pPr>
    <w:rPr>
      <w:rFonts w:ascii="Arial" w:eastAsia="Times New Roman" w:hAnsi="Arial" w:cs="Arial"/>
      <w:lang w:eastAsia="fr-FR"/>
    </w:rPr>
  </w:style>
  <w:style w:type="paragraph" w:customStyle="1" w:styleId="Contenudetableau">
    <w:name w:val="Contenu de tableau"/>
    <w:basedOn w:val="Normal"/>
    <w:rsid w:val="006E02D8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szCs w:val="20"/>
      <w:lang w:eastAsia="ar-SA"/>
    </w:rPr>
  </w:style>
  <w:style w:type="paragraph" w:customStyle="1" w:styleId="Paragraphestandard">
    <w:name w:val="[Paragraphe standard]"/>
    <w:basedOn w:val="Normal"/>
    <w:uiPriority w:val="99"/>
    <w:rsid w:val="006C30F5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customStyle="1" w:styleId="Tableausimple21">
    <w:name w:val="Tableau simple 21"/>
    <w:basedOn w:val="TableauNormal"/>
    <w:uiPriority w:val="42"/>
    <w:rsid w:val="006C30F5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236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C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sgbd/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4331\Downloads\Dossier-de-competences_ING%20Systemes%20et%20reseaux.dotx" TargetMode="External"/></Relationships>
</file>

<file path=word/theme/theme1.xml><?xml version="1.0" encoding="utf-8"?>
<a:theme xmlns:a="http://schemas.openxmlformats.org/drawingml/2006/main" name="Thème Office">
  <a:themeElements>
    <a:clrScheme name="ACEN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297"/>
      </a:accent1>
      <a:accent2>
        <a:srgbClr val="F08A00"/>
      </a:accent2>
      <a:accent3>
        <a:srgbClr val="7FA413"/>
      </a:accent3>
      <a:accent4>
        <a:srgbClr val="C6196B"/>
      </a:accent4>
      <a:accent5>
        <a:srgbClr val="009EE1"/>
      </a:accent5>
      <a:accent6>
        <a:srgbClr val="9933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3954-86A4-4555-86FE-9D504664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Dossier-de-competences_ING Systemes et reseaux</Template>
  <TotalTime>12</TotalTime>
  <Pages>1</Pages>
  <Words>766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BUISSON</dc:creator>
  <cp:lastModifiedBy>Stephane VANGELL</cp:lastModifiedBy>
  <cp:revision>8</cp:revision>
  <cp:lastPrinted>2019-03-06T15:21:00Z</cp:lastPrinted>
  <dcterms:created xsi:type="dcterms:W3CDTF">2019-03-06T15:21:00Z</dcterms:created>
  <dcterms:modified xsi:type="dcterms:W3CDTF">2019-03-06T15:32:00Z</dcterms:modified>
</cp:coreProperties>
</file>