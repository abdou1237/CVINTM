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6A0" w:rsidRDefault="004F36A8" w:rsidP="0033694F">
      <w:pPr>
        <w:pStyle w:val="Profil"/>
        <w:spacing w:before="360"/>
        <w:jc w:val="center"/>
        <w:rPr>
          <w:sz w:val="32"/>
        </w:rPr>
      </w:pPr>
      <w:r w:rsidRPr="004F36A8">
        <w:rPr>
          <w:rFonts w:cstheme="minorHAnsi"/>
          <w:b w:val="0"/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D4BD6" wp14:editId="5A231932">
                <wp:simplePos x="0" y="0"/>
                <wp:positionH relativeFrom="column">
                  <wp:posOffset>1403985</wp:posOffset>
                </wp:positionH>
                <wp:positionV relativeFrom="paragraph">
                  <wp:posOffset>548005</wp:posOffset>
                </wp:positionV>
                <wp:extent cx="3057525" cy="390525"/>
                <wp:effectExtent l="0" t="0" r="9525" b="9525"/>
                <wp:wrapTopAndBottom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90525"/>
                        </a:xfrm>
                        <a:prstGeom prst="rect">
                          <a:avLst/>
                        </a:prstGeom>
                        <a:solidFill>
                          <a:srgbClr val="ED6E4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0270" w:rsidRPr="004F36A8" w:rsidRDefault="00D712A2" w:rsidP="00AC01F9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</w:rPr>
                              <w:t>Concepteur Développeur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D4BD6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10.55pt;margin-top:43.15pt;width:240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" fillcolor="#ed6e49" stroked="f" strokeweight=".5pt">
                <v:textbox>
                  <w:txbxContent>
                    <w:p w:rsidR="004D0270" w:rsidRPr="004F36A8" w:rsidRDefault="00D712A2" w:rsidP="00AC01F9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32"/>
                        </w:rPr>
                        <w:t>Concepteur Développeur Junior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6D31">
        <w:rPr>
          <w:sz w:val="32"/>
        </w:rPr>
        <w:t>A</w:t>
      </w:r>
      <w:r w:rsidR="001F1B7A">
        <w:rPr>
          <w:sz w:val="32"/>
        </w:rPr>
        <w:t>bdellah HATIMY</w:t>
      </w:r>
    </w:p>
    <w:p w:rsidR="00F540BA" w:rsidRDefault="0033694F" w:rsidP="0033694F">
      <w:pPr>
        <w:pStyle w:val="Profil"/>
        <w:spacing w:before="120" w:after="120"/>
        <w:jc w:val="center"/>
        <w:rPr>
          <w:sz w:val="32"/>
        </w:rPr>
      </w:pPr>
      <w:r>
        <w:rPr>
          <w:sz w:val="32"/>
        </w:rPr>
        <w:t>1</w:t>
      </w:r>
      <w:r w:rsidR="001F1B7A">
        <w:rPr>
          <w:sz w:val="32"/>
        </w:rPr>
        <w:t>0</w:t>
      </w:r>
      <w:r w:rsidR="00F540BA" w:rsidRPr="00C346A0">
        <w:rPr>
          <w:sz w:val="32"/>
        </w:rPr>
        <w:t xml:space="preserve"> </w:t>
      </w:r>
      <w:r w:rsidR="00DB5915">
        <w:rPr>
          <w:sz w:val="32"/>
        </w:rPr>
        <w:t>mois</w:t>
      </w:r>
      <w:r w:rsidR="00F540BA" w:rsidRPr="00C346A0">
        <w:rPr>
          <w:sz w:val="32"/>
        </w:rPr>
        <w:t xml:space="preserve"> d’expérience professionnelle</w:t>
      </w:r>
    </w:p>
    <w:p w:rsidR="00783169" w:rsidRPr="00783169" w:rsidRDefault="00783169" w:rsidP="0033694F">
      <w:pPr>
        <w:pStyle w:val="Profil"/>
        <w:spacing w:before="120" w:after="120"/>
        <w:jc w:val="center"/>
        <w:rPr>
          <w:sz w:val="32"/>
        </w:rPr>
      </w:pPr>
      <w:r w:rsidRPr="00783169">
        <w:rPr>
          <w:sz w:val="32"/>
        </w:rPr>
        <w:t>Anglais Technique</w:t>
      </w:r>
    </w:p>
    <w:p w:rsidR="003C2E6E" w:rsidRPr="00C346A0" w:rsidRDefault="003C2E6E" w:rsidP="0033694F">
      <w:pPr>
        <w:pStyle w:val="ProfilExperience"/>
        <w:jc w:val="left"/>
        <w:rPr>
          <w:sz w:val="22"/>
        </w:rPr>
      </w:pPr>
    </w:p>
    <w:p w:rsidR="00474663" w:rsidRPr="00783169" w:rsidRDefault="001D7697" w:rsidP="00783169">
      <w:pPr>
        <w:pStyle w:val="Titre1"/>
        <w:jc w:val="left"/>
        <w:rPr>
          <w:sz w:val="32"/>
          <w:szCs w:val="24"/>
        </w:rPr>
      </w:pPr>
      <w:r w:rsidRPr="00BF6BF1">
        <w:rPr>
          <w:sz w:val="32"/>
        </w:rPr>
        <w:t>Formation</w:t>
      </w:r>
    </w:p>
    <w:p w:rsidR="00783169" w:rsidRPr="00D712A2" w:rsidRDefault="00783169" w:rsidP="0033694F">
      <w:pPr>
        <w:autoSpaceDE w:val="0"/>
        <w:autoSpaceDN w:val="0"/>
        <w:adjustRightInd w:val="0"/>
        <w:spacing w:after="0" w:line="288" w:lineRule="auto"/>
        <w:jc w:val="left"/>
        <w:textAlignment w:val="center"/>
        <w:rPr>
          <w:b/>
          <w:sz w:val="24"/>
          <w:szCs w:val="24"/>
        </w:rPr>
      </w:pPr>
    </w:p>
    <w:tbl>
      <w:tblPr>
        <w:tblStyle w:val="Grilledetableauclaire1"/>
        <w:tblW w:w="9284" w:type="dxa"/>
        <w:tblLook w:val="04A0" w:firstRow="1" w:lastRow="0" w:firstColumn="1" w:lastColumn="0" w:noHBand="0" w:noVBand="1"/>
      </w:tblPr>
      <w:tblGrid>
        <w:gridCol w:w="1129"/>
        <w:gridCol w:w="8155"/>
      </w:tblGrid>
      <w:tr w:rsidR="00603AAF" w:rsidRPr="00D712A2" w:rsidTr="00C56FC6">
        <w:trPr>
          <w:trHeight w:val="591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03AAF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2019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3AAF" w:rsidRDefault="00AF23BD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 xml:space="preserve">ENSIAS (Ecole Nationale Supérieure d’Informatique et d’Analyse des Systèmes) </w:t>
            </w:r>
          </w:p>
          <w:p w:rsidR="00783169" w:rsidRPr="00C56FC6" w:rsidRDefault="0078316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>
              <w:rPr>
                <w:rFonts w:cstheme="minorHAnsi"/>
                <w:color w:val="000000"/>
                <w:sz w:val="22"/>
              </w:rPr>
              <w:t xml:space="preserve">Cursus </w:t>
            </w:r>
            <w:r w:rsidRPr="00C56FC6">
              <w:rPr>
                <w:rFonts w:cstheme="minorHAnsi"/>
                <w:color w:val="000000"/>
                <w:sz w:val="22"/>
              </w:rPr>
              <w:t>Ingénierie du Web et Mobile (Dernière Année)</w:t>
            </w:r>
          </w:p>
        </w:tc>
      </w:tr>
      <w:tr w:rsidR="00D712A2" w:rsidRPr="00D712A2" w:rsidTr="00C56FC6">
        <w:trPr>
          <w:trHeight w:val="218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D712A2" w:rsidRPr="00C56FC6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2016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712A2" w:rsidRPr="00C56FC6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>Formation Java/J2EE nati</w:t>
            </w:r>
            <w:r w:rsidR="002B2375">
              <w:rPr>
                <w:rFonts w:cstheme="minorHAnsi"/>
                <w:color w:val="000000"/>
                <w:sz w:val="22"/>
              </w:rPr>
              <w:t>ve</w:t>
            </w:r>
            <w:r w:rsidRPr="00C56FC6">
              <w:rPr>
                <w:rFonts w:cstheme="minorHAnsi"/>
                <w:color w:val="000000"/>
                <w:sz w:val="22"/>
              </w:rPr>
              <w:t xml:space="preserve"> (3mois)</w:t>
            </w:r>
          </w:p>
        </w:tc>
      </w:tr>
      <w:tr w:rsidR="00603AAF" w:rsidRPr="00D712A2" w:rsidTr="00C56FC6">
        <w:trPr>
          <w:trHeight w:val="321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03AAF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2016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3AAF" w:rsidRPr="00C56FC6" w:rsidRDefault="00035A48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>Licence en Informatique</w:t>
            </w:r>
            <w:r w:rsidR="002B2375">
              <w:rPr>
                <w:rFonts w:cstheme="minorHAnsi"/>
                <w:color w:val="000000"/>
                <w:sz w:val="22"/>
              </w:rPr>
              <w:t>,</w:t>
            </w:r>
            <w:r w:rsidRPr="00C56FC6">
              <w:rPr>
                <w:rFonts w:cstheme="minorHAnsi"/>
                <w:color w:val="000000"/>
                <w:sz w:val="22"/>
              </w:rPr>
              <w:t xml:space="preserve"> Option Informatique Décisionnelle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 – </w:t>
            </w:r>
            <w:r w:rsidR="008E4059" w:rsidRPr="00783169">
              <w:rPr>
                <w:rFonts w:cstheme="minorHAnsi"/>
                <w:i/>
                <w:color w:val="000000"/>
                <w:sz w:val="22"/>
              </w:rPr>
              <w:t>Mention Bien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 </w:t>
            </w:r>
          </w:p>
        </w:tc>
      </w:tr>
      <w:tr w:rsidR="00B168C4" w:rsidRPr="00894628" w:rsidTr="00AF23BD">
        <w:trPr>
          <w:trHeight w:val="360"/>
        </w:trPr>
        <w:tc>
          <w:tcPr>
            <w:tcW w:w="11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168C4" w:rsidRPr="00C56FC6" w:rsidRDefault="00E1260C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C56FC6">
              <w:rPr>
                <w:rFonts w:cstheme="minorHAnsi"/>
                <w:b/>
                <w:color w:val="000000"/>
                <w:sz w:val="22"/>
              </w:rPr>
              <w:t>2013</w:t>
            </w:r>
          </w:p>
        </w:tc>
        <w:tc>
          <w:tcPr>
            <w:tcW w:w="8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168C4" w:rsidRPr="00C56FC6" w:rsidRDefault="00035A48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C56FC6">
              <w:rPr>
                <w:rFonts w:cstheme="minorHAnsi"/>
                <w:color w:val="000000"/>
                <w:sz w:val="22"/>
              </w:rPr>
              <w:t xml:space="preserve">Baccalauréat </w:t>
            </w:r>
            <w:r w:rsidR="008E4059" w:rsidRPr="00C56FC6">
              <w:rPr>
                <w:rFonts w:cstheme="minorHAnsi"/>
                <w:color w:val="000000"/>
                <w:sz w:val="22"/>
              </w:rPr>
              <w:t xml:space="preserve">S – </w:t>
            </w:r>
            <w:r w:rsidR="008E4059" w:rsidRPr="00783169">
              <w:rPr>
                <w:rFonts w:cstheme="minorHAnsi"/>
                <w:i/>
                <w:color w:val="000000"/>
                <w:sz w:val="22"/>
              </w:rPr>
              <w:t>Mention Très Bien</w:t>
            </w:r>
          </w:p>
        </w:tc>
      </w:tr>
    </w:tbl>
    <w:p w:rsidR="00F84EFA" w:rsidRDefault="00F84EFA" w:rsidP="0033694F">
      <w:pPr>
        <w:spacing w:after="0" w:line="240" w:lineRule="auto"/>
        <w:jc w:val="left"/>
        <w:rPr>
          <w:sz w:val="22"/>
          <w:szCs w:val="20"/>
        </w:rPr>
      </w:pPr>
    </w:p>
    <w:p w:rsidR="00943436" w:rsidRDefault="00943436" w:rsidP="0033694F">
      <w:pPr>
        <w:spacing w:after="0" w:line="240" w:lineRule="auto"/>
        <w:jc w:val="left"/>
        <w:rPr>
          <w:sz w:val="22"/>
          <w:szCs w:val="20"/>
        </w:rPr>
      </w:pPr>
    </w:p>
    <w:p w:rsidR="00943436" w:rsidRPr="00783169" w:rsidRDefault="00943436" w:rsidP="00783169">
      <w:pPr>
        <w:pStyle w:val="Titre1"/>
        <w:jc w:val="left"/>
        <w:rPr>
          <w:sz w:val="32"/>
          <w:szCs w:val="24"/>
        </w:rPr>
      </w:pPr>
      <w:r>
        <w:rPr>
          <w:sz w:val="32"/>
        </w:rPr>
        <w:t>Savoir Faire</w:t>
      </w:r>
    </w:p>
    <w:p w:rsidR="00783169" w:rsidRDefault="00783169" w:rsidP="00783169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943436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A</w:t>
      </w:r>
      <w:r w:rsidR="00647DBA" w:rsidRPr="00464F2F">
        <w:rPr>
          <w:sz w:val="24"/>
          <w:szCs w:val="24"/>
        </w:rPr>
        <w:t>nalyse</w:t>
      </w:r>
      <w:r>
        <w:rPr>
          <w:sz w:val="24"/>
          <w:szCs w:val="24"/>
        </w:rPr>
        <w:t xml:space="preserve"> et</w:t>
      </w:r>
      <w:r w:rsidR="00647DBA" w:rsidRPr="00464F2F">
        <w:rPr>
          <w:sz w:val="24"/>
          <w:szCs w:val="24"/>
        </w:rPr>
        <w:t xml:space="preserve"> </w:t>
      </w:r>
      <w:r w:rsidR="00D712A2">
        <w:rPr>
          <w:sz w:val="24"/>
          <w:szCs w:val="24"/>
        </w:rPr>
        <w:t>expression</w:t>
      </w:r>
      <w:r w:rsidR="00647DBA" w:rsidRPr="00464F2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647DBA" w:rsidRPr="00464F2F">
        <w:rPr>
          <w:sz w:val="24"/>
          <w:szCs w:val="24"/>
        </w:rPr>
        <w:t>es besoins fonctionnels</w:t>
      </w:r>
    </w:p>
    <w:p w:rsidR="008E4059" w:rsidRDefault="00647DBA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Conception </w:t>
      </w:r>
      <w:r w:rsidR="008E4059">
        <w:rPr>
          <w:sz w:val="24"/>
          <w:szCs w:val="24"/>
        </w:rPr>
        <w:t>d</w:t>
      </w:r>
      <w:r w:rsidR="00783169">
        <w:rPr>
          <w:sz w:val="24"/>
          <w:szCs w:val="24"/>
        </w:rPr>
        <w:t>e</w:t>
      </w:r>
      <w:r w:rsidRPr="00464F2F">
        <w:rPr>
          <w:sz w:val="24"/>
          <w:szCs w:val="24"/>
        </w:rPr>
        <w:t xml:space="preserve"> </w:t>
      </w:r>
      <w:r w:rsidR="008E4059">
        <w:rPr>
          <w:sz w:val="24"/>
          <w:szCs w:val="24"/>
        </w:rPr>
        <w:t>projet</w:t>
      </w:r>
      <w:r w:rsidR="00783169">
        <w:rPr>
          <w:sz w:val="24"/>
          <w:szCs w:val="24"/>
        </w:rPr>
        <w:t>s</w:t>
      </w:r>
      <w:r w:rsidR="008E4059">
        <w:rPr>
          <w:sz w:val="24"/>
          <w:szCs w:val="24"/>
        </w:rPr>
        <w:t xml:space="preserve"> (</w:t>
      </w:r>
      <w:r w:rsidRPr="00464F2F">
        <w:rPr>
          <w:sz w:val="24"/>
          <w:szCs w:val="24"/>
        </w:rPr>
        <w:t xml:space="preserve">Merise ou </w:t>
      </w:r>
      <w:r w:rsidR="00F55787" w:rsidRPr="00464F2F">
        <w:rPr>
          <w:sz w:val="24"/>
          <w:szCs w:val="24"/>
        </w:rPr>
        <w:t>UML</w:t>
      </w:r>
      <w:r w:rsidR="008E4059">
        <w:rPr>
          <w:sz w:val="24"/>
          <w:szCs w:val="24"/>
        </w:rPr>
        <w:t>)</w:t>
      </w:r>
    </w:p>
    <w:p w:rsidR="00943436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Définition et réalisation de BDD</w:t>
      </w:r>
      <w:r w:rsidR="00D712A2">
        <w:rPr>
          <w:sz w:val="24"/>
          <w:szCs w:val="24"/>
        </w:rPr>
        <w:t xml:space="preserve"> (MySQL, MongoDB, PostgreSQL)</w:t>
      </w:r>
    </w:p>
    <w:p w:rsidR="00BD56FB" w:rsidRPr="00464F2F" w:rsidRDefault="00F55787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Développement </w:t>
      </w:r>
      <w:r w:rsidR="008E4059">
        <w:rPr>
          <w:sz w:val="24"/>
          <w:szCs w:val="24"/>
        </w:rPr>
        <w:t>d’applications</w:t>
      </w:r>
      <w:r w:rsidR="00D712A2">
        <w:rPr>
          <w:sz w:val="24"/>
          <w:szCs w:val="24"/>
        </w:rPr>
        <w:t xml:space="preserve"> (Java-J2EE, .Net, PHP, Java Script)</w:t>
      </w:r>
    </w:p>
    <w:p w:rsidR="005F2F23" w:rsidRPr="00464F2F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</w:t>
      </w:r>
      <w:r w:rsidR="00F55787" w:rsidRPr="00464F2F">
        <w:rPr>
          <w:sz w:val="24"/>
          <w:szCs w:val="24"/>
        </w:rPr>
        <w:t xml:space="preserve">ests unitaires, qualité du code source, </w:t>
      </w:r>
      <w:r>
        <w:rPr>
          <w:sz w:val="24"/>
          <w:szCs w:val="24"/>
        </w:rPr>
        <w:t>recherche et correction de bugs</w:t>
      </w:r>
    </w:p>
    <w:p w:rsidR="00F55787" w:rsidRPr="00464F2F" w:rsidRDefault="00F55787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 w:rsidRPr="00464F2F">
        <w:rPr>
          <w:sz w:val="24"/>
          <w:szCs w:val="24"/>
        </w:rPr>
        <w:t xml:space="preserve">Déploiement </w:t>
      </w:r>
      <w:r w:rsidR="008E4059">
        <w:rPr>
          <w:sz w:val="24"/>
          <w:szCs w:val="24"/>
        </w:rPr>
        <w:t>d’applications</w:t>
      </w:r>
    </w:p>
    <w:p w:rsidR="00F55787" w:rsidRDefault="008E4059" w:rsidP="0033694F">
      <w:pPr>
        <w:pStyle w:val="Listepuces"/>
        <w:spacing w:line="276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M</w:t>
      </w:r>
      <w:r w:rsidR="00F55787" w:rsidRPr="00464F2F">
        <w:rPr>
          <w:sz w:val="24"/>
          <w:szCs w:val="24"/>
        </w:rPr>
        <w:t>éthod</w:t>
      </w:r>
      <w:r>
        <w:rPr>
          <w:sz w:val="24"/>
          <w:szCs w:val="24"/>
        </w:rPr>
        <w:t>ologie</w:t>
      </w:r>
      <w:r w:rsidR="00F55787" w:rsidRPr="00464F2F">
        <w:rPr>
          <w:sz w:val="24"/>
          <w:szCs w:val="24"/>
        </w:rPr>
        <w:t xml:space="preserve"> Agile </w:t>
      </w:r>
      <w:r w:rsidR="00064D21">
        <w:rPr>
          <w:sz w:val="24"/>
          <w:szCs w:val="24"/>
        </w:rPr>
        <w:t>(</w:t>
      </w:r>
      <w:r w:rsidR="00F55787" w:rsidRPr="00464F2F">
        <w:rPr>
          <w:sz w:val="24"/>
          <w:szCs w:val="24"/>
        </w:rPr>
        <w:t>SCRUM</w:t>
      </w:r>
      <w:r w:rsidR="00064D21">
        <w:rPr>
          <w:sz w:val="24"/>
          <w:szCs w:val="24"/>
        </w:rPr>
        <w:t>)</w:t>
      </w:r>
    </w:p>
    <w:p w:rsidR="00783169" w:rsidRPr="00464F2F" w:rsidRDefault="00783169" w:rsidP="00783169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1817B2" w:rsidRPr="001817B2" w:rsidRDefault="001817B2" w:rsidP="0033694F">
      <w:pPr>
        <w:pStyle w:val="Listepuces"/>
        <w:numPr>
          <w:ilvl w:val="0"/>
          <w:numId w:val="0"/>
        </w:numPr>
        <w:rPr>
          <w:sz w:val="18"/>
        </w:rPr>
      </w:pPr>
    </w:p>
    <w:p w:rsidR="006C30F5" w:rsidRPr="00BF6BF1" w:rsidRDefault="006C30F5" w:rsidP="0033694F">
      <w:pPr>
        <w:pStyle w:val="Titre1"/>
        <w:jc w:val="left"/>
        <w:rPr>
          <w:sz w:val="32"/>
          <w:szCs w:val="24"/>
        </w:rPr>
      </w:pPr>
      <w:r>
        <w:rPr>
          <w:sz w:val="32"/>
        </w:rPr>
        <w:t>competences techniques</w:t>
      </w:r>
    </w:p>
    <w:p w:rsidR="00E22FA7" w:rsidRDefault="00E22FA7" w:rsidP="0033694F">
      <w:pPr>
        <w:spacing w:after="0" w:line="240" w:lineRule="auto"/>
        <w:jc w:val="left"/>
        <w:rPr>
          <w:sz w:val="22"/>
          <w:szCs w:val="20"/>
        </w:rPr>
      </w:pPr>
    </w:p>
    <w:tbl>
      <w:tblPr>
        <w:tblStyle w:val="Grilledetableauclaire1"/>
        <w:tblW w:w="9195" w:type="dxa"/>
        <w:tblLook w:val="04A0" w:firstRow="1" w:lastRow="0" w:firstColumn="1" w:lastColumn="0" w:noHBand="0" w:noVBand="1"/>
      </w:tblPr>
      <w:tblGrid>
        <w:gridCol w:w="3142"/>
        <w:gridCol w:w="6053"/>
      </w:tblGrid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Environnements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W</w:t>
            </w:r>
            <w:r w:rsidR="00B72406">
              <w:rPr>
                <w:rFonts w:cstheme="minorHAnsi"/>
                <w:color w:val="000000"/>
                <w:sz w:val="22"/>
              </w:rPr>
              <w:t>indows</w:t>
            </w:r>
            <w:r w:rsidRPr="00783169">
              <w:rPr>
                <w:rFonts w:cstheme="minorHAnsi"/>
                <w:color w:val="000000"/>
                <w:sz w:val="22"/>
              </w:rPr>
              <w:t xml:space="preserve">, </w:t>
            </w:r>
            <w:r w:rsidR="00B72406">
              <w:rPr>
                <w:rFonts w:cstheme="minorHAnsi"/>
                <w:color w:val="000000"/>
                <w:sz w:val="22"/>
              </w:rPr>
              <w:t>Linux</w:t>
            </w:r>
            <w:r w:rsidRPr="00783169">
              <w:rPr>
                <w:rFonts w:cstheme="minorHAnsi"/>
                <w:color w:val="000000"/>
                <w:sz w:val="22"/>
              </w:rPr>
              <w:t xml:space="preserve">, </w:t>
            </w:r>
            <w:proofErr w:type="spellStart"/>
            <w:r w:rsidRPr="00783169">
              <w:rPr>
                <w:rFonts w:cstheme="minorHAnsi"/>
                <w:color w:val="000000"/>
                <w:sz w:val="22"/>
              </w:rPr>
              <w:t>MacOS</w:t>
            </w:r>
            <w:proofErr w:type="spellEnd"/>
          </w:p>
        </w:tc>
      </w:tr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Développement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B72406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</w:rPr>
            </w:pPr>
            <w:r>
              <w:rPr>
                <w:rFonts w:cstheme="minorHAnsi"/>
                <w:bCs/>
                <w:color w:val="000000"/>
                <w:sz w:val="22"/>
              </w:rPr>
              <w:t>Java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 xml:space="preserve"> J2EE, </w:t>
            </w:r>
            <w:r>
              <w:rPr>
                <w:rFonts w:cstheme="minorHAnsi"/>
                <w:bCs/>
                <w:color w:val="000000"/>
                <w:sz w:val="22"/>
              </w:rPr>
              <w:t>JavaScript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, .N</w:t>
            </w:r>
            <w:r>
              <w:rPr>
                <w:rFonts w:cstheme="minorHAnsi"/>
                <w:bCs/>
                <w:color w:val="000000"/>
                <w:sz w:val="22"/>
              </w:rPr>
              <w:t>et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, PHP, C, C++</w:t>
            </w:r>
          </w:p>
        </w:tc>
      </w:tr>
      <w:tr w:rsidR="00FD49B9" w:rsidRPr="009E190D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D49B9" w:rsidRPr="00783169" w:rsidRDefault="00FD49B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color w:val="000000"/>
                <w:sz w:val="22"/>
              </w:rPr>
            </w:pPr>
            <w:r>
              <w:rPr>
                <w:rFonts w:cstheme="minorHAnsi"/>
                <w:color w:val="000000"/>
                <w:sz w:val="22"/>
              </w:rPr>
              <w:t>Framework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D49B9" w:rsidRPr="00FD49B9" w:rsidRDefault="00FD49B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  <w:lang w:val="en-US"/>
              </w:rPr>
            </w:pPr>
            <w:proofErr w:type="gramStart"/>
            <w:r w:rsidRPr="00FD49B9">
              <w:rPr>
                <w:rFonts w:cstheme="minorHAnsi"/>
                <w:bCs/>
                <w:color w:val="000000"/>
                <w:sz w:val="22"/>
                <w:lang w:val="en-US"/>
              </w:rPr>
              <w:t>JS(</w:t>
            </w:r>
            <w:proofErr w:type="gramEnd"/>
            <w:r w:rsidRPr="00FD49B9">
              <w:rPr>
                <w:rFonts w:cstheme="minorHAnsi"/>
                <w:bCs/>
                <w:color w:val="000000"/>
                <w:sz w:val="22"/>
                <w:lang w:val="en-US"/>
              </w:rPr>
              <w:t>NODE JS , Angular JS , A</w:t>
            </w:r>
            <w:r>
              <w:rPr>
                <w:rFonts w:cstheme="minorHAnsi"/>
                <w:bCs/>
                <w:color w:val="000000"/>
                <w:sz w:val="22"/>
                <w:lang w:val="en-US"/>
              </w:rPr>
              <w:t>ngular 2), PHP (</w:t>
            </w:r>
            <w:proofErr w:type="spellStart"/>
            <w:r>
              <w:rPr>
                <w:rFonts w:cstheme="minorHAnsi"/>
                <w:bCs/>
                <w:color w:val="000000"/>
                <w:sz w:val="22"/>
                <w:lang w:val="en-US"/>
              </w:rPr>
              <w:t>Symfony</w:t>
            </w:r>
            <w:proofErr w:type="spellEnd"/>
            <w:r>
              <w:rPr>
                <w:rFonts w:cstheme="minorHAnsi"/>
                <w:bCs/>
                <w:color w:val="000000"/>
                <w:sz w:val="22"/>
                <w:lang w:val="en-US"/>
              </w:rPr>
              <w:t>)</w:t>
            </w:r>
          </w:p>
        </w:tc>
      </w:tr>
      <w:tr w:rsidR="008E4059" w:rsidTr="008E4059">
        <w:trPr>
          <w:trHeight w:val="315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Méthodes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D712A2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</w:rPr>
            </w:pPr>
            <w:r w:rsidRPr="00783169">
              <w:rPr>
                <w:rFonts w:cstheme="minorHAnsi"/>
                <w:bCs/>
                <w:color w:val="000000"/>
                <w:sz w:val="22"/>
              </w:rPr>
              <w:t>Agile/</w:t>
            </w:r>
            <w:r w:rsidR="008E4059" w:rsidRPr="00783169">
              <w:rPr>
                <w:rFonts w:cstheme="minorHAnsi"/>
                <w:bCs/>
                <w:color w:val="000000"/>
                <w:sz w:val="22"/>
              </w:rPr>
              <w:t>SCRUM, Merise, UML</w:t>
            </w:r>
          </w:p>
        </w:tc>
      </w:tr>
      <w:tr w:rsidR="008E4059" w:rsidRPr="009E190D" w:rsidTr="008E4059">
        <w:trPr>
          <w:trHeight w:val="330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SGBD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sz w:val="22"/>
                <w:lang w:val="en-US"/>
              </w:rPr>
            </w:pPr>
            <w:r w:rsidRPr="00783169">
              <w:rPr>
                <w:rFonts w:cstheme="minorHAnsi"/>
                <w:bCs/>
                <w:sz w:val="22"/>
                <w:lang w:val="en-US"/>
              </w:rPr>
              <w:t xml:space="preserve">MongoDB, </w:t>
            </w:r>
            <w:hyperlink r:id="rId8" w:tooltip="Microsoft SQL Server" w:history="1">
              <w:r w:rsidRPr="00783169">
                <w:rPr>
                  <w:rStyle w:val="Lienhypertexte"/>
                  <w:color w:val="auto"/>
                  <w:sz w:val="22"/>
                  <w:u w:val="none"/>
                  <w:lang w:val="en-US"/>
                </w:rPr>
                <w:t>Microsoft SQL Server</w:t>
              </w:r>
            </w:hyperlink>
            <w:r w:rsidRPr="00783169">
              <w:rPr>
                <w:sz w:val="22"/>
                <w:lang w:val="en-US"/>
              </w:rPr>
              <w:t>, MySQL</w:t>
            </w:r>
            <w:r w:rsidR="00D712A2" w:rsidRPr="00783169">
              <w:rPr>
                <w:sz w:val="22"/>
                <w:lang w:val="en-US"/>
              </w:rPr>
              <w:t xml:space="preserve">, </w:t>
            </w:r>
            <w:r w:rsidR="00D712A2" w:rsidRPr="001F1B7A">
              <w:rPr>
                <w:sz w:val="22"/>
                <w:lang w:val="en-US"/>
              </w:rPr>
              <w:t>PostgreSQL</w:t>
            </w:r>
          </w:p>
        </w:tc>
      </w:tr>
      <w:tr w:rsidR="008E4059" w:rsidRPr="001F1B7A" w:rsidTr="008E4059">
        <w:trPr>
          <w:trHeight w:val="630"/>
        </w:trPr>
        <w:tc>
          <w:tcPr>
            <w:tcW w:w="31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E4059" w:rsidRPr="00783169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/>
                <w:color w:val="000000"/>
                <w:sz w:val="22"/>
              </w:rPr>
            </w:pPr>
            <w:r w:rsidRPr="00783169">
              <w:rPr>
                <w:rFonts w:cstheme="minorHAnsi"/>
                <w:color w:val="000000"/>
                <w:sz w:val="22"/>
              </w:rPr>
              <w:t>Nouvelles technologies</w:t>
            </w:r>
          </w:p>
        </w:tc>
        <w:tc>
          <w:tcPr>
            <w:tcW w:w="60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E4059" w:rsidRPr="001F1B7A" w:rsidRDefault="008E4059" w:rsidP="0033694F">
            <w:pPr>
              <w:autoSpaceDE w:val="0"/>
              <w:autoSpaceDN w:val="0"/>
              <w:adjustRightInd w:val="0"/>
              <w:spacing w:line="288" w:lineRule="auto"/>
              <w:jc w:val="left"/>
              <w:textAlignment w:val="center"/>
              <w:rPr>
                <w:rFonts w:cstheme="minorHAnsi"/>
                <w:bCs/>
                <w:color w:val="000000"/>
                <w:sz w:val="22"/>
                <w:lang w:val="en-US"/>
              </w:rPr>
            </w:pPr>
            <w:r w:rsidRPr="001F1B7A">
              <w:rPr>
                <w:rFonts w:cstheme="minorHAnsi"/>
                <w:bCs/>
                <w:color w:val="000000"/>
                <w:sz w:val="22"/>
                <w:lang w:val="en-US"/>
              </w:rPr>
              <w:t xml:space="preserve"> GIT, Sonar</w:t>
            </w:r>
            <w:r w:rsidR="00957ACB" w:rsidRPr="001F1B7A">
              <w:rPr>
                <w:rFonts w:cstheme="minorHAnsi"/>
                <w:bCs/>
                <w:color w:val="000000"/>
                <w:sz w:val="22"/>
                <w:lang w:val="en-US"/>
              </w:rPr>
              <w:t>, JUNIT</w:t>
            </w:r>
          </w:p>
        </w:tc>
      </w:tr>
    </w:tbl>
    <w:p w:rsidR="006C30F5" w:rsidRPr="00B17F06" w:rsidRDefault="006C30F5" w:rsidP="0033694F">
      <w:pPr>
        <w:tabs>
          <w:tab w:val="left" w:pos="9978"/>
        </w:tabs>
        <w:spacing w:before="1"/>
        <w:jc w:val="left"/>
        <w:rPr>
          <w:rFonts w:ascii="Arial" w:eastAsia="Arial" w:hAnsi="Arial" w:cs="Arial"/>
          <w:sz w:val="9"/>
          <w:szCs w:val="9"/>
          <w:lang w:val="en-US"/>
        </w:rPr>
      </w:pPr>
    </w:p>
    <w:p w:rsidR="006C30F5" w:rsidRPr="00B17F06" w:rsidRDefault="006C30F5" w:rsidP="0033694F">
      <w:pPr>
        <w:tabs>
          <w:tab w:val="left" w:pos="9978"/>
        </w:tabs>
        <w:spacing w:before="1"/>
        <w:jc w:val="left"/>
        <w:rPr>
          <w:rFonts w:ascii="Arial" w:eastAsia="Arial" w:hAnsi="Arial" w:cs="Arial"/>
          <w:sz w:val="9"/>
          <w:szCs w:val="9"/>
          <w:lang w:val="en-US"/>
        </w:rPr>
      </w:pPr>
    </w:p>
    <w:p w:rsidR="00325539" w:rsidRDefault="001D7697" w:rsidP="0033694F">
      <w:pPr>
        <w:pStyle w:val="Titre1"/>
        <w:jc w:val="left"/>
        <w:rPr>
          <w:sz w:val="32"/>
        </w:rPr>
      </w:pPr>
      <w:proofErr w:type="gramStart"/>
      <w:r w:rsidRPr="00BF6BF1">
        <w:rPr>
          <w:sz w:val="32"/>
        </w:rPr>
        <w:lastRenderedPageBreak/>
        <w:t>EXPERIENCES  PROFESSIONNELLES</w:t>
      </w:r>
      <w:proofErr w:type="gramEnd"/>
    </w:p>
    <w:p w:rsidR="003548B1" w:rsidRPr="00BF6BF1" w:rsidRDefault="003548B1" w:rsidP="003548B1">
      <w:pPr>
        <w:pStyle w:val="TitreRfrence"/>
        <w:jc w:val="left"/>
        <w:rPr>
          <w:b w:val="0"/>
          <w:sz w:val="32"/>
        </w:rPr>
      </w:pPr>
      <w:r>
        <w:rPr>
          <w:sz w:val="32"/>
        </w:rPr>
        <w:t xml:space="preserve">Groupe </w:t>
      </w:r>
      <w:proofErr w:type="spellStart"/>
      <w:r>
        <w:rPr>
          <w:sz w:val="32"/>
        </w:rPr>
        <w:t>intm</w:t>
      </w:r>
      <w:proofErr w:type="spellEnd"/>
      <w:r w:rsidRPr="00BF6BF1">
        <w:rPr>
          <w:sz w:val="32"/>
        </w:rPr>
        <w:tab/>
      </w:r>
      <w:r>
        <w:rPr>
          <w:b w:val="0"/>
          <w:sz w:val="32"/>
        </w:rPr>
        <w:t>2 MOIS</w:t>
      </w:r>
    </w:p>
    <w:p w:rsidR="003548B1" w:rsidRPr="00BF6BF1" w:rsidRDefault="003548B1" w:rsidP="003548B1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Concepteur/Développeur (Stage)</w:t>
      </w:r>
    </w:p>
    <w:p w:rsidR="005A0BF5" w:rsidRPr="005A0BF5" w:rsidRDefault="003548B1" w:rsidP="005A0BF5">
      <w:pPr>
        <w:pStyle w:val="Titre4"/>
        <w:spacing w:line="276" w:lineRule="auto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  <w:bookmarkStart w:id="0" w:name="_GoBack"/>
      <w:bookmarkEnd w:id="0"/>
    </w:p>
    <w:p w:rsidR="003548B1" w:rsidRPr="009E190D" w:rsidRDefault="003548B1" w:rsidP="005A0BF5">
      <w:pPr>
        <w:spacing w:after="0"/>
        <w:rPr>
          <w:sz w:val="22"/>
          <w:lang w:eastAsia="fr-FR"/>
        </w:rPr>
      </w:pPr>
      <w:r w:rsidRPr="009E190D">
        <w:rPr>
          <w:sz w:val="22"/>
          <w:lang w:eastAsia="fr-FR"/>
        </w:rPr>
        <w:t>Conception et réalisation d’une application Web de CV Tech pour le groupe INTM.</w:t>
      </w:r>
    </w:p>
    <w:p w:rsidR="003548B1" w:rsidRPr="009E190D" w:rsidRDefault="003548B1" w:rsidP="009E190D">
      <w:pPr>
        <w:spacing w:after="0"/>
        <w:rPr>
          <w:sz w:val="22"/>
          <w:lang w:eastAsia="fr-FR"/>
        </w:rPr>
      </w:pPr>
      <w:r w:rsidRPr="009E190D">
        <w:rPr>
          <w:sz w:val="22"/>
          <w:lang w:eastAsia="fr-FR"/>
        </w:rPr>
        <w:t>Dans un premier temps, ma mission était de déterminer et rédiger tous les besoins des recruteurs, suivre par la conception UML, gén</w:t>
      </w:r>
      <w:r w:rsidR="005D63C3" w:rsidRPr="009E190D">
        <w:rPr>
          <w:sz w:val="22"/>
          <w:lang w:eastAsia="fr-FR"/>
        </w:rPr>
        <w:t>ération du MCD pour établir la BDD sous PostgreSQL.</w:t>
      </w:r>
    </w:p>
    <w:p w:rsidR="003548B1" w:rsidRDefault="005D63C3" w:rsidP="009E190D">
      <w:pPr>
        <w:spacing w:after="0"/>
        <w:rPr>
          <w:sz w:val="22"/>
          <w:lang w:eastAsia="fr-FR"/>
        </w:rPr>
      </w:pPr>
      <w:r w:rsidRPr="009E190D">
        <w:rPr>
          <w:sz w:val="22"/>
          <w:lang w:eastAsia="fr-FR"/>
        </w:rPr>
        <w:t xml:space="preserve">Cette application est établie avec des Framework de JS, la partie Backend est avec du NODE JS, pour la partie </w:t>
      </w:r>
      <w:proofErr w:type="spellStart"/>
      <w:r w:rsidRPr="009E190D">
        <w:rPr>
          <w:sz w:val="22"/>
          <w:lang w:eastAsia="fr-FR"/>
        </w:rPr>
        <w:t>FrontEnd</w:t>
      </w:r>
      <w:proofErr w:type="spellEnd"/>
      <w:r w:rsidRPr="009E190D">
        <w:rPr>
          <w:sz w:val="22"/>
          <w:lang w:eastAsia="fr-FR"/>
        </w:rPr>
        <w:t xml:space="preserve"> avec </w:t>
      </w:r>
      <w:proofErr w:type="spellStart"/>
      <w:r w:rsidRPr="009E190D">
        <w:rPr>
          <w:sz w:val="22"/>
          <w:lang w:eastAsia="fr-FR"/>
        </w:rPr>
        <w:t>Angular</w:t>
      </w:r>
      <w:proofErr w:type="spellEnd"/>
      <w:r w:rsidRPr="009E190D">
        <w:rPr>
          <w:sz w:val="22"/>
          <w:lang w:eastAsia="fr-FR"/>
        </w:rPr>
        <w:t xml:space="preserve"> JS.</w:t>
      </w:r>
    </w:p>
    <w:p w:rsidR="009E190D" w:rsidRPr="009E190D" w:rsidRDefault="009E190D" w:rsidP="009E190D">
      <w:pPr>
        <w:spacing w:after="0"/>
        <w:rPr>
          <w:sz w:val="22"/>
          <w:lang w:eastAsia="fr-FR"/>
        </w:rPr>
      </w:pPr>
    </w:p>
    <w:p w:rsidR="003548B1" w:rsidRPr="00945138" w:rsidRDefault="003548B1" w:rsidP="003548B1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3548B1" w:rsidRDefault="005D63C3" w:rsidP="003548B1">
      <w:pPr>
        <w:pStyle w:val="Listepuces"/>
        <w:spacing w:line="276" w:lineRule="auto"/>
        <w:ind w:left="1066" w:hanging="357"/>
        <w:rPr>
          <w:sz w:val="22"/>
          <w:szCs w:val="22"/>
        </w:rPr>
      </w:pPr>
      <w:r>
        <w:rPr>
          <w:sz w:val="22"/>
          <w:szCs w:val="22"/>
        </w:rPr>
        <w:t>Détermination et rédaction</w:t>
      </w:r>
      <w:r w:rsidR="003548B1" w:rsidRPr="00783169">
        <w:rPr>
          <w:sz w:val="22"/>
          <w:szCs w:val="22"/>
        </w:rPr>
        <w:t xml:space="preserve"> des besoins fonctionnels </w:t>
      </w:r>
      <w:r>
        <w:rPr>
          <w:sz w:val="22"/>
          <w:szCs w:val="22"/>
        </w:rPr>
        <w:t>des recruteurs</w:t>
      </w:r>
      <w:r w:rsidR="003548B1" w:rsidRPr="00783169">
        <w:rPr>
          <w:sz w:val="22"/>
          <w:szCs w:val="22"/>
        </w:rPr>
        <w:t>.</w:t>
      </w:r>
    </w:p>
    <w:p w:rsidR="005D63C3" w:rsidRDefault="005D63C3" w:rsidP="003548B1">
      <w:pPr>
        <w:pStyle w:val="Listepuces"/>
        <w:spacing w:line="276" w:lineRule="auto"/>
        <w:ind w:left="1066" w:hanging="357"/>
        <w:rPr>
          <w:sz w:val="22"/>
          <w:szCs w:val="22"/>
        </w:rPr>
      </w:pPr>
      <w:r>
        <w:rPr>
          <w:sz w:val="22"/>
          <w:szCs w:val="22"/>
        </w:rPr>
        <w:t>Réalisation de la conception avec UML.</w:t>
      </w:r>
    </w:p>
    <w:p w:rsidR="00E24863" w:rsidRDefault="00E24863" w:rsidP="003548B1">
      <w:pPr>
        <w:pStyle w:val="Listepuces"/>
        <w:spacing w:line="276" w:lineRule="auto"/>
        <w:ind w:left="1066" w:hanging="357"/>
        <w:rPr>
          <w:sz w:val="22"/>
          <w:szCs w:val="22"/>
        </w:rPr>
      </w:pPr>
      <w:r>
        <w:rPr>
          <w:sz w:val="22"/>
          <w:szCs w:val="22"/>
        </w:rPr>
        <w:t>Génération du MCD permettant de générer la BDD sous PostgreSQL</w:t>
      </w:r>
    </w:p>
    <w:p w:rsidR="00E24863" w:rsidRDefault="00E24863" w:rsidP="003548B1">
      <w:pPr>
        <w:pStyle w:val="Listepuces"/>
        <w:spacing w:line="276" w:lineRule="auto"/>
        <w:ind w:left="1066" w:hanging="357"/>
        <w:rPr>
          <w:sz w:val="22"/>
          <w:szCs w:val="22"/>
        </w:rPr>
      </w:pPr>
      <w:r>
        <w:rPr>
          <w:sz w:val="22"/>
          <w:szCs w:val="22"/>
        </w:rPr>
        <w:t>Développement de la partie Backend avec NODE JS</w:t>
      </w:r>
    </w:p>
    <w:p w:rsidR="00E24863" w:rsidRDefault="00E24863" w:rsidP="003548B1">
      <w:pPr>
        <w:pStyle w:val="Listepuces"/>
        <w:spacing w:line="276" w:lineRule="auto"/>
        <w:ind w:left="1066" w:hanging="357"/>
        <w:rPr>
          <w:sz w:val="22"/>
          <w:szCs w:val="22"/>
        </w:rPr>
      </w:pPr>
      <w:r>
        <w:rPr>
          <w:sz w:val="22"/>
          <w:szCs w:val="22"/>
        </w:rPr>
        <w:t xml:space="preserve">Utilisation de l’ORM </w:t>
      </w:r>
      <w:proofErr w:type="spellStart"/>
      <w:r>
        <w:rPr>
          <w:sz w:val="22"/>
          <w:szCs w:val="22"/>
        </w:rPr>
        <w:t>Sequelize</w:t>
      </w:r>
      <w:proofErr w:type="spellEnd"/>
      <w:r>
        <w:rPr>
          <w:sz w:val="22"/>
          <w:szCs w:val="22"/>
        </w:rPr>
        <w:t xml:space="preserve"> </w:t>
      </w:r>
      <w:r w:rsidR="00847708">
        <w:rPr>
          <w:sz w:val="22"/>
          <w:szCs w:val="22"/>
        </w:rPr>
        <w:t xml:space="preserve">permettant </w:t>
      </w:r>
      <w:r w:rsidR="00C455D2">
        <w:rPr>
          <w:sz w:val="22"/>
          <w:szCs w:val="22"/>
        </w:rPr>
        <w:t>à</w:t>
      </w:r>
      <w:r w:rsidR="00847708">
        <w:rPr>
          <w:sz w:val="22"/>
          <w:szCs w:val="22"/>
        </w:rPr>
        <w:t xml:space="preserve"> l’application de s’adapter pour toute BDD (</w:t>
      </w:r>
      <w:proofErr w:type="spellStart"/>
      <w:r w:rsidR="00847708">
        <w:rPr>
          <w:sz w:val="22"/>
          <w:szCs w:val="22"/>
        </w:rPr>
        <w:t>MariaDB</w:t>
      </w:r>
      <w:proofErr w:type="spellEnd"/>
      <w:r w:rsidR="00847708">
        <w:rPr>
          <w:sz w:val="22"/>
          <w:szCs w:val="22"/>
        </w:rPr>
        <w:t xml:space="preserve">, </w:t>
      </w:r>
      <w:r w:rsidR="00C455D2">
        <w:rPr>
          <w:sz w:val="22"/>
          <w:szCs w:val="22"/>
        </w:rPr>
        <w:t>MySQL,</w:t>
      </w:r>
      <w:r w:rsidR="00847708">
        <w:rPr>
          <w:sz w:val="22"/>
          <w:szCs w:val="22"/>
        </w:rPr>
        <w:t xml:space="preserve"> PostgreSQL)</w:t>
      </w:r>
    </w:p>
    <w:p w:rsidR="00E24863" w:rsidRDefault="00E24863" w:rsidP="003548B1">
      <w:pPr>
        <w:pStyle w:val="Listepuces"/>
        <w:spacing w:line="276" w:lineRule="auto"/>
        <w:ind w:left="1066" w:hanging="357"/>
        <w:rPr>
          <w:sz w:val="22"/>
          <w:szCs w:val="22"/>
        </w:rPr>
      </w:pPr>
      <w:r>
        <w:rPr>
          <w:sz w:val="22"/>
          <w:szCs w:val="22"/>
        </w:rPr>
        <w:t xml:space="preserve">Tester </w:t>
      </w:r>
      <w:r w:rsidR="00C455D2">
        <w:rPr>
          <w:sz w:val="22"/>
          <w:szCs w:val="22"/>
        </w:rPr>
        <w:t>les fonctions réalisées</w:t>
      </w:r>
      <w:r>
        <w:rPr>
          <w:sz w:val="22"/>
          <w:szCs w:val="22"/>
        </w:rPr>
        <w:t xml:space="preserve"> avec </w:t>
      </w:r>
      <w:proofErr w:type="spellStart"/>
      <w:r>
        <w:rPr>
          <w:sz w:val="22"/>
          <w:szCs w:val="22"/>
        </w:rPr>
        <w:t>PostMan</w:t>
      </w:r>
      <w:proofErr w:type="spellEnd"/>
    </w:p>
    <w:p w:rsidR="00E24863" w:rsidRPr="00783169" w:rsidRDefault="00E24863" w:rsidP="003548B1">
      <w:pPr>
        <w:pStyle w:val="Listepuces"/>
        <w:spacing w:line="276" w:lineRule="auto"/>
        <w:ind w:left="1066" w:hanging="357"/>
        <w:rPr>
          <w:sz w:val="22"/>
          <w:szCs w:val="22"/>
        </w:rPr>
      </w:pPr>
      <w:r>
        <w:rPr>
          <w:sz w:val="22"/>
          <w:szCs w:val="22"/>
        </w:rPr>
        <w:t>Réalisation de la partie</w:t>
      </w:r>
      <w:r w:rsidR="00847708">
        <w:rPr>
          <w:sz w:val="22"/>
          <w:szCs w:val="22"/>
        </w:rPr>
        <w:t xml:space="preserve"> </w:t>
      </w:r>
      <w:proofErr w:type="spellStart"/>
      <w:r w:rsidR="00847708">
        <w:rPr>
          <w:sz w:val="22"/>
          <w:szCs w:val="22"/>
        </w:rPr>
        <w:t>FrontEnd</w:t>
      </w:r>
      <w:proofErr w:type="spellEnd"/>
      <w:r w:rsidR="00847708">
        <w:rPr>
          <w:sz w:val="22"/>
          <w:szCs w:val="22"/>
        </w:rPr>
        <w:t xml:space="preserve"> avec </w:t>
      </w:r>
      <w:r w:rsidR="00C455D2">
        <w:rPr>
          <w:sz w:val="22"/>
          <w:szCs w:val="22"/>
        </w:rPr>
        <w:t>EJS,</w:t>
      </w:r>
      <w:r w:rsidR="00847708">
        <w:rPr>
          <w:sz w:val="22"/>
          <w:szCs w:val="22"/>
        </w:rPr>
        <w:t xml:space="preserve"> changement pour </w:t>
      </w:r>
      <w:proofErr w:type="spellStart"/>
      <w:r w:rsidR="00847708">
        <w:rPr>
          <w:sz w:val="22"/>
          <w:szCs w:val="22"/>
        </w:rPr>
        <w:t>Angular</w:t>
      </w:r>
      <w:proofErr w:type="spellEnd"/>
      <w:r w:rsidR="00847708">
        <w:rPr>
          <w:sz w:val="22"/>
          <w:szCs w:val="22"/>
        </w:rPr>
        <w:t xml:space="preserve"> JS</w:t>
      </w:r>
    </w:p>
    <w:p w:rsidR="003548B1" w:rsidRPr="00783169" w:rsidRDefault="003548B1" w:rsidP="009E190D">
      <w:pPr>
        <w:pStyle w:val="Listepuces"/>
        <w:numPr>
          <w:ilvl w:val="0"/>
          <w:numId w:val="0"/>
        </w:numPr>
        <w:spacing w:line="276" w:lineRule="auto"/>
        <w:ind w:left="1066"/>
        <w:rPr>
          <w:sz w:val="22"/>
          <w:szCs w:val="22"/>
        </w:rPr>
      </w:pPr>
    </w:p>
    <w:p w:rsidR="003548B1" w:rsidRPr="00C346A0" w:rsidRDefault="003548B1" w:rsidP="003548B1">
      <w:pPr>
        <w:pStyle w:val="Listepuces"/>
        <w:numPr>
          <w:ilvl w:val="0"/>
          <w:numId w:val="0"/>
        </w:numPr>
        <w:rPr>
          <w:sz w:val="22"/>
        </w:rPr>
      </w:pPr>
    </w:p>
    <w:p w:rsidR="003548B1" w:rsidRPr="00945138" w:rsidRDefault="003548B1" w:rsidP="003548B1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3548B1" w:rsidRPr="00C455D2" w:rsidRDefault="00847708" w:rsidP="003548B1">
      <w:pPr>
        <w:pStyle w:val="Listepuces"/>
        <w:spacing w:line="360" w:lineRule="auto"/>
        <w:ind w:left="1066" w:hanging="357"/>
        <w:rPr>
          <w:sz w:val="22"/>
          <w:szCs w:val="22"/>
        </w:rPr>
      </w:pPr>
      <w:r w:rsidRPr="00C455D2">
        <w:rPr>
          <w:sz w:val="22"/>
          <w:szCs w:val="22"/>
        </w:rPr>
        <w:t xml:space="preserve">NODE JS, ANGULAR </w:t>
      </w:r>
      <w:proofErr w:type="gramStart"/>
      <w:r w:rsidRPr="00C455D2">
        <w:rPr>
          <w:sz w:val="22"/>
          <w:szCs w:val="22"/>
        </w:rPr>
        <w:t>JS ,</w:t>
      </w:r>
      <w:proofErr w:type="gramEnd"/>
      <w:r w:rsidRPr="00C455D2">
        <w:rPr>
          <w:sz w:val="22"/>
          <w:szCs w:val="22"/>
        </w:rPr>
        <w:t xml:space="preserve"> EJS , Design Pattern MVC , ORM </w:t>
      </w:r>
      <w:proofErr w:type="spellStart"/>
      <w:r w:rsidRPr="00C455D2">
        <w:rPr>
          <w:sz w:val="22"/>
          <w:szCs w:val="22"/>
        </w:rPr>
        <w:t>Sequelize</w:t>
      </w:r>
      <w:proofErr w:type="spellEnd"/>
      <w:r w:rsidRPr="00C455D2">
        <w:rPr>
          <w:sz w:val="22"/>
          <w:szCs w:val="22"/>
        </w:rPr>
        <w:t xml:space="preserve"> , JS , </w:t>
      </w:r>
      <w:proofErr w:type="spellStart"/>
      <w:r w:rsidRPr="00C455D2">
        <w:rPr>
          <w:sz w:val="22"/>
          <w:szCs w:val="22"/>
        </w:rPr>
        <w:t>AnalyseSI</w:t>
      </w:r>
      <w:proofErr w:type="spellEnd"/>
      <w:r w:rsidRPr="00C455D2">
        <w:rPr>
          <w:sz w:val="22"/>
          <w:szCs w:val="22"/>
        </w:rPr>
        <w:t>, MySQL, Postgr</w:t>
      </w:r>
      <w:r w:rsidR="00C455D2" w:rsidRPr="00C455D2">
        <w:rPr>
          <w:sz w:val="22"/>
          <w:szCs w:val="22"/>
        </w:rPr>
        <w:t>eSQL , HTML, CSS</w:t>
      </w:r>
      <w:r w:rsidR="00C455D2">
        <w:rPr>
          <w:sz w:val="22"/>
          <w:szCs w:val="22"/>
        </w:rPr>
        <w:t>.</w:t>
      </w:r>
    </w:p>
    <w:p w:rsidR="003548B1" w:rsidRDefault="003548B1" w:rsidP="003548B1">
      <w:pPr>
        <w:rPr>
          <w:lang w:eastAsia="fr-FR"/>
        </w:rPr>
      </w:pPr>
    </w:p>
    <w:p w:rsidR="001E0C59" w:rsidRDefault="001E0C59" w:rsidP="003548B1">
      <w:pPr>
        <w:rPr>
          <w:lang w:eastAsia="fr-FR"/>
        </w:rPr>
      </w:pPr>
    </w:p>
    <w:p w:rsidR="001E0C59" w:rsidRDefault="001E0C59" w:rsidP="003548B1">
      <w:pPr>
        <w:rPr>
          <w:lang w:eastAsia="fr-FR"/>
        </w:rPr>
      </w:pPr>
    </w:p>
    <w:p w:rsidR="001E0C59" w:rsidRDefault="001E0C59" w:rsidP="003548B1">
      <w:pPr>
        <w:rPr>
          <w:lang w:eastAsia="fr-FR"/>
        </w:rPr>
      </w:pPr>
    </w:p>
    <w:p w:rsidR="001E0C59" w:rsidRDefault="001E0C59" w:rsidP="003548B1">
      <w:pPr>
        <w:rPr>
          <w:lang w:eastAsia="fr-FR"/>
        </w:rPr>
      </w:pPr>
    </w:p>
    <w:p w:rsidR="001E0C59" w:rsidRPr="00C455D2" w:rsidRDefault="001E0C59" w:rsidP="003548B1">
      <w:pPr>
        <w:rPr>
          <w:lang w:eastAsia="fr-FR"/>
        </w:rPr>
      </w:pPr>
    </w:p>
    <w:p w:rsidR="007A4406" w:rsidRPr="00BF6BF1" w:rsidRDefault="00C43D63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lastRenderedPageBreak/>
        <w:t xml:space="preserve">Projet </w:t>
      </w:r>
      <w:r w:rsidR="00AF23BD">
        <w:rPr>
          <w:sz w:val="32"/>
        </w:rPr>
        <w:t>d’étude (dernière année)</w:t>
      </w:r>
      <w:r w:rsidR="007A4406" w:rsidRPr="00BF6BF1">
        <w:rPr>
          <w:sz w:val="32"/>
        </w:rPr>
        <w:tab/>
      </w:r>
      <w:r>
        <w:rPr>
          <w:b w:val="0"/>
          <w:sz w:val="32"/>
        </w:rPr>
        <w:t>5 mois</w:t>
      </w:r>
    </w:p>
    <w:p w:rsidR="007A4406" w:rsidRPr="00C56FC6" w:rsidRDefault="00896052" w:rsidP="00C56FC6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Concepteur/</w:t>
      </w:r>
      <w:r w:rsidR="00AF23BD">
        <w:rPr>
          <w:sz w:val="28"/>
        </w:rPr>
        <w:t>Développeur</w:t>
      </w:r>
    </w:p>
    <w:p w:rsidR="007A4406" w:rsidRPr="00BF6BF1" w:rsidRDefault="007A4406" w:rsidP="0033694F">
      <w:pPr>
        <w:pStyle w:val="Titre4"/>
        <w:jc w:val="left"/>
        <w:rPr>
          <w:sz w:val="22"/>
        </w:rPr>
      </w:pPr>
      <w:r w:rsidRPr="00BF6BF1">
        <w:rPr>
          <w:sz w:val="22"/>
        </w:rPr>
        <w:t>Contexte :</w:t>
      </w:r>
    </w:p>
    <w:p w:rsidR="00AF23BD" w:rsidRPr="00783169" w:rsidRDefault="00896052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Gestion d’un projet d’</w:t>
      </w:r>
      <w:r w:rsidR="00AF0075" w:rsidRPr="00783169">
        <w:rPr>
          <w:sz w:val="22"/>
          <w:szCs w:val="22"/>
        </w:rPr>
        <w:t xml:space="preserve">application de recommandation client. </w:t>
      </w:r>
    </w:p>
    <w:p w:rsidR="00AF23BD" w:rsidRPr="00783169" w:rsidRDefault="00AF0075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 xml:space="preserve">L’application </w:t>
      </w:r>
      <w:r w:rsidR="00896052" w:rsidRPr="00783169">
        <w:rPr>
          <w:sz w:val="22"/>
          <w:szCs w:val="22"/>
        </w:rPr>
        <w:t>consistait en</w:t>
      </w:r>
      <w:r w:rsidRPr="00783169">
        <w:rPr>
          <w:sz w:val="22"/>
          <w:szCs w:val="22"/>
        </w:rPr>
        <w:t xml:space="preserve"> une authentification, inscription des nouveaux </w:t>
      </w:r>
      <w:r w:rsidR="0008570F" w:rsidRPr="00783169">
        <w:rPr>
          <w:sz w:val="22"/>
          <w:szCs w:val="22"/>
        </w:rPr>
        <w:t>utilisateurs,</w:t>
      </w:r>
      <w:r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p</w:t>
      </w:r>
      <w:r w:rsidRPr="00783169">
        <w:rPr>
          <w:sz w:val="22"/>
          <w:szCs w:val="22"/>
        </w:rPr>
        <w:t>ublication</w:t>
      </w:r>
      <w:r w:rsidR="002B2375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des </w:t>
      </w:r>
      <w:r w:rsidR="0008570F" w:rsidRPr="00783169">
        <w:rPr>
          <w:sz w:val="22"/>
          <w:szCs w:val="22"/>
        </w:rPr>
        <w:t>offres,</w:t>
      </w:r>
      <w:r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 xml:space="preserve">estion des commentaires </w:t>
      </w:r>
      <w:r w:rsidR="00AF23BD" w:rsidRPr="00783169">
        <w:rPr>
          <w:sz w:val="22"/>
          <w:szCs w:val="22"/>
        </w:rPr>
        <w:t xml:space="preserve">de recommandation </w:t>
      </w:r>
      <w:r w:rsidR="00896052" w:rsidRPr="00783169">
        <w:rPr>
          <w:sz w:val="22"/>
          <w:szCs w:val="22"/>
        </w:rPr>
        <w:t>auprès</w:t>
      </w:r>
      <w:r w:rsidR="0008570F" w:rsidRPr="00783169">
        <w:rPr>
          <w:sz w:val="22"/>
          <w:szCs w:val="22"/>
        </w:rPr>
        <w:t xml:space="preserve"> d’autres clients</w:t>
      </w:r>
      <w:r w:rsidRPr="00783169">
        <w:rPr>
          <w:sz w:val="22"/>
          <w:szCs w:val="22"/>
        </w:rPr>
        <w:t>,</w:t>
      </w:r>
      <w:r w:rsidR="002B2375">
        <w:rPr>
          <w:sz w:val="22"/>
          <w:szCs w:val="22"/>
        </w:rPr>
        <w:t xml:space="preserve"> la</w:t>
      </w:r>
      <w:r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 xml:space="preserve">estion des notes </w:t>
      </w:r>
      <w:r w:rsidR="0008570F" w:rsidRPr="00783169">
        <w:rPr>
          <w:sz w:val="22"/>
          <w:szCs w:val="22"/>
        </w:rPr>
        <w:t>sous forme d’étoile</w:t>
      </w:r>
      <w:r w:rsidRPr="00783169">
        <w:rPr>
          <w:sz w:val="22"/>
          <w:szCs w:val="22"/>
        </w:rPr>
        <w:t>,</w:t>
      </w:r>
      <w:r w:rsidR="0008570F"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la </w:t>
      </w:r>
      <w:r w:rsidR="00896052" w:rsidRPr="00783169">
        <w:rPr>
          <w:sz w:val="22"/>
          <w:szCs w:val="22"/>
        </w:rPr>
        <w:t>g</w:t>
      </w:r>
      <w:r w:rsidR="0008570F" w:rsidRPr="00783169">
        <w:rPr>
          <w:sz w:val="22"/>
          <w:szCs w:val="22"/>
        </w:rPr>
        <w:t xml:space="preserve">estion des profils. </w:t>
      </w:r>
    </w:p>
    <w:p w:rsidR="007A4406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J’ai</w:t>
      </w:r>
      <w:r w:rsidR="0008570F" w:rsidRPr="00783169">
        <w:rPr>
          <w:sz w:val="22"/>
          <w:szCs w:val="22"/>
        </w:rPr>
        <w:t xml:space="preserve"> </w:t>
      </w:r>
      <w:r w:rsidR="002B2375">
        <w:rPr>
          <w:sz w:val="22"/>
          <w:szCs w:val="22"/>
        </w:rPr>
        <w:t xml:space="preserve">également </w:t>
      </w:r>
      <w:r w:rsidR="0008570F" w:rsidRPr="00783169">
        <w:rPr>
          <w:sz w:val="22"/>
          <w:szCs w:val="22"/>
        </w:rPr>
        <w:t>mesuré la qualité du code (détermination du nombre de bugs, pourcentage de sécurité, fiabilité</w:t>
      </w:r>
      <w:r w:rsidR="002B2375">
        <w:rPr>
          <w:sz w:val="22"/>
          <w:szCs w:val="22"/>
        </w:rPr>
        <w:t>,</w:t>
      </w:r>
      <w:r w:rsidR="0008570F" w:rsidRPr="00783169">
        <w:rPr>
          <w:sz w:val="22"/>
          <w:szCs w:val="22"/>
        </w:rPr>
        <w:t xml:space="preserve"> ainsi que d’autres</w:t>
      </w:r>
      <w:r w:rsidR="00896052" w:rsidRPr="00783169">
        <w:rPr>
          <w:sz w:val="22"/>
          <w:szCs w:val="22"/>
        </w:rPr>
        <w:t xml:space="preserve"> mesures de qualité</w:t>
      </w:r>
      <w:r w:rsidR="0008570F" w:rsidRPr="00783169">
        <w:rPr>
          <w:sz w:val="22"/>
          <w:szCs w:val="22"/>
        </w:rPr>
        <w:t>).</w:t>
      </w:r>
    </w:p>
    <w:p w:rsidR="007A4406" w:rsidRDefault="007A4406" w:rsidP="0033694F">
      <w:pPr>
        <w:pStyle w:val="Titre4"/>
        <w:jc w:val="left"/>
        <w:rPr>
          <w:sz w:val="22"/>
        </w:rPr>
      </w:pPr>
    </w:p>
    <w:p w:rsidR="007A4406" w:rsidRPr="00687E68" w:rsidRDefault="007A4406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896052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Expression et rédaction des spécifications fonctionnelles</w:t>
      </w:r>
      <w:r w:rsidR="0008570F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>d</w:t>
      </w:r>
      <w:r w:rsidR="0008570F" w:rsidRPr="00783169">
        <w:rPr>
          <w:sz w:val="22"/>
          <w:szCs w:val="22"/>
        </w:rPr>
        <w:t>es besoins</w:t>
      </w:r>
    </w:p>
    <w:p w:rsidR="007A4406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Création du MCD et g</w:t>
      </w:r>
      <w:r w:rsidR="0008570F" w:rsidRPr="00783169">
        <w:rPr>
          <w:sz w:val="22"/>
          <w:szCs w:val="22"/>
        </w:rPr>
        <w:t>énération de la BDD</w:t>
      </w:r>
      <w:r w:rsidRPr="00783169">
        <w:rPr>
          <w:sz w:val="22"/>
          <w:szCs w:val="22"/>
        </w:rPr>
        <w:t xml:space="preserve"> </w:t>
      </w:r>
      <w:r w:rsidR="001E0C59">
        <w:rPr>
          <w:sz w:val="22"/>
          <w:szCs w:val="22"/>
        </w:rPr>
        <w:t>en local</w:t>
      </w:r>
    </w:p>
    <w:p w:rsidR="00896052" w:rsidRPr="00783169" w:rsidRDefault="0008570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Pilotage du projet avec </w:t>
      </w:r>
      <w:r w:rsidR="00255E7F" w:rsidRPr="00783169">
        <w:rPr>
          <w:sz w:val="22"/>
          <w:szCs w:val="22"/>
        </w:rPr>
        <w:t>Scru</w:t>
      </w:r>
      <w:r w:rsidR="00896052" w:rsidRPr="00783169">
        <w:rPr>
          <w:sz w:val="22"/>
          <w:szCs w:val="22"/>
        </w:rPr>
        <w:t>m</w:t>
      </w:r>
      <w:r w:rsidRPr="00783169">
        <w:rPr>
          <w:sz w:val="22"/>
          <w:szCs w:val="22"/>
        </w:rPr>
        <w:t xml:space="preserve"> et défini</w:t>
      </w:r>
      <w:r w:rsidR="00896052" w:rsidRPr="00783169">
        <w:rPr>
          <w:sz w:val="22"/>
          <w:szCs w:val="22"/>
        </w:rPr>
        <w:t>tion</w:t>
      </w:r>
      <w:r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d</w:t>
      </w:r>
      <w:r w:rsidRPr="00783169">
        <w:rPr>
          <w:sz w:val="22"/>
          <w:szCs w:val="22"/>
        </w:rPr>
        <w:t>es acteurs</w:t>
      </w:r>
      <w:r w:rsidR="00896052" w:rsidRPr="00783169">
        <w:rPr>
          <w:sz w:val="22"/>
          <w:szCs w:val="22"/>
        </w:rPr>
        <w:t xml:space="preserve"> avec </w:t>
      </w:r>
      <w:r w:rsidR="00255E7F" w:rsidRPr="00783169">
        <w:rPr>
          <w:sz w:val="22"/>
          <w:szCs w:val="22"/>
        </w:rPr>
        <w:t>affect</w:t>
      </w:r>
      <w:r w:rsidR="00896052" w:rsidRPr="00783169">
        <w:rPr>
          <w:sz w:val="22"/>
          <w:szCs w:val="22"/>
        </w:rPr>
        <w:t>ation</w:t>
      </w:r>
      <w:r w:rsidR="00255E7F" w:rsidRPr="00783169">
        <w:rPr>
          <w:sz w:val="22"/>
          <w:szCs w:val="22"/>
        </w:rPr>
        <w:t xml:space="preserve"> </w:t>
      </w:r>
      <w:r w:rsidR="00896052" w:rsidRPr="00783169">
        <w:rPr>
          <w:sz w:val="22"/>
          <w:szCs w:val="22"/>
        </w:rPr>
        <w:t>d</w:t>
      </w:r>
      <w:r w:rsidR="00255E7F" w:rsidRPr="00783169">
        <w:rPr>
          <w:sz w:val="22"/>
          <w:szCs w:val="22"/>
        </w:rPr>
        <w:t xml:space="preserve">es rôles </w:t>
      </w:r>
    </w:p>
    <w:p w:rsidR="007A4406" w:rsidRPr="00783169" w:rsidRDefault="00255E7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Conception </w:t>
      </w:r>
      <w:r w:rsidR="00896052" w:rsidRPr="00783169">
        <w:rPr>
          <w:sz w:val="22"/>
          <w:szCs w:val="22"/>
        </w:rPr>
        <w:t>g</w:t>
      </w:r>
      <w:r w:rsidRPr="00783169">
        <w:rPr>
          <w:sz w:val="22"/>
          <w:szCs w:val="22"/>
        </w:rPr>
        <w:t>lobale</w:t>
      </w:r>
      <w:r w:rsidR="00896052" w:rsidRPr="00783169">
        <w:rPr>
          <w:sz w:val="22"/>
          <w:szCs w:val="22"/>
        </w:rPr>
        <w:t xml:space="preserve"> et</w:t>
      </w:r>
      <w:r w:rsidRPr="00783169">
        <w:rPr>
          <w:sz w:val="22"/>
          <w:szCs w:val="22"/>
        </w:rPr>
        <w:t xml:space="preserve"> conception pour chaque Sprint</w:t>
      </w:r>
      <w:r w:rsidR="002B2375">
        <w:rPr>
          <w:sz w:val="22"/>
          <w:szCs w:val="22"/>
        </w:rPr>
        <w:t xml:space="preserve"> (UML)</w:t>
      </w:r>
    </w:p>
    <w:p w:rsidR="00255E7F" w:rsidRPr="00783169" w:rsidRDefault="00896052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Rédaction et réalisation d</w:t>
      </w:r>
      <w:r w:rsidR="00255E7F" w:rsidRPr="00783169">
        <w:rPr>
          <w:sz w:val="22"/>
          <w:szCs w:val="22"/>
        </w:rPr>
        <w:t>es</w:t>
      </w:r>
      <w:r w:rsidRPr="00783169">
        <w:rPr>
          <w:sz w:val="22"/>
          <w:szCs w:val="22"/>
        </w:rPr>
        <w:t xml:space="preserve"> tes</w:t>
      </w:r>
      <w:r w:rsidR="00255E7F" w:rsidRPr="00783169">
        <w:rPr>
          <w:sz w:val="22"/>
          <w:szCs w:val="22"/>
        </w:rPr>
        <w:t>ts</w:t>
      </w:r>
      <w:r w:rsidR="00AD5EC3">
        <w:rPr>
          <w:sz w:val="22"/>
          <w:szCs w:val="22"/>
        </w:rPr>
        <w:t xml:space="preserve"> </w:t>
      </w:r>
      <w:r w:rsidR="00255E7F" w:rsidRPr="00783169">
        <w:rPr>
          <w:sz w:val="22"/>
          <w:szCs w:val="22"/>
        </w:rPr>
        <w:t xml:space="preserve">pour chaque fonctionnalité </w:t>
      </w:r>
    </w:p>
    <w:p w:rsidR="00255E7F" w:rsidRPr="00783169" w:rsidRDefault="00255E7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Création d’un robot </w:t>
      </w:r>
      <w:r w:rsidR="00AF23BD" w:rsidRPr="00783169">
        <w:rPr>
          <w:sz w:val="22"/>
          <w:szCs w:val="22"/>
        </w:rPr>
        <w:t xml:space="preserve">en </w:t>
      </w:r>
      <w:r w:rsidR="0033694F" w:rsidRPr="00783169">
        <w:rPr>
          <w:sz w:val="22"/>
          <w:szCs w:val="22"/>
        </w:rPr>
        <w:t>Sélénium</w:t>
      </w:r>
      <w:r w:rsidR="00AF23BD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(JAVA) </w:t>
      </w:r>
      <w:r w:rsidR="0033694F" w:rsidRPr="00783169">
        <w:rPr>
          <w:sz w:val="22"/>
          <w:szCs w:val="22"/>
        </w:rPr>
        <w:t xml:space="preserve">ayant </w:t>
      </w:r>
      <w:r w:rsidRPr="00783169">
        <w:rPr>
          <w:sz w:val="22"/>
          <w:szCs w:val="22"/>
        </w:rPr>
        <w:t xml:space="preserve">pour but de créer </w:t>
      </w:r>
      <w:r w:rsidR="002B2375">
        <w:rPr>
          <w:sz w:val="22"/>
          <w:szCs w:val="22"/>
        </w:rPr>
        <w:t>des</w:t>
      </w:r>
      <w:r w:rsidRPr="00783169">
        <w:rPr>
          <w:sz w:val="22"/>
          <w:szCs w:val="22"/>
        </w:rPr>
        <w:t xml:space="preserve"> comptes et </w:t>
      </w:r>
      <w:r w:rsidR="002B2375">
        <w:rPr>
          <w:sz w:val="22"/>
          <w:szCs w:val="22"/>
        </w:rPr>
        <w:t xml:space="preserve">des </w:t>
      </w:r>
      <w:r w:rsidRPr="00783169">
        <w:rPr>
          <w:sz w:val="22"/>
          <w:szCs w:val="22"/>
        </w:rPr>
        <w:t>Offres</w:t>
      </w:r>
    </w:p>
    <w:p w:rsidR="00255E7F" w:rsidRPr="00783169" w:rsidRDefault="00AF23BD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P</w:t>
      </w:r>
      <w:r w:rsidR="00E37068" w:rsidRPr="00783169">
        <w:rPr>
          <w:sz w:val="22"/>
          <w:szCs w:val="22"/>
        </w:rPr>
        <w:t>rédiction avec</w:t>
      </w:r>
      <w:r w:rsidR="00255E7F" w:rsidRPr="00783169">
        <w:rPr>
          <w:sz w:val="22"/>
          <w:szCs w:val="22"/>
        </w:rPr>
        <w:t xml:space="preserve"> Azure Machine Learning</w:t>
      </w:r>
    </w:p>
    <w:p w:rsidR="00E37068" w:rsidRPr="00783169" w:rsidRDefault="00E3706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Mesure</w:t>
      </w:r>
      <w:r w:rsidR="00AF23BD" w:rsidRPr="00783169">
        <w:rPr>
          <w:sz w:val="22"/>
          <w:szCs w:val="22"/>
        </w:rPr>
        <w:t xml:space="preserve"> de</w:t>
      </w:r>
      <w:r w:rsidRPr="00783169">
        <w:rPr>
          <w:sz w:val="22"/>
          <w:szCs w:val="22"/>
        </w:rPr>
        <w:t xml:space="preserve"> la qualité du code (</w:t>
      </w:r>
      <w:r w:rsidR="00A33798" w:rsidRPr="00783169">
        <w:rPr>
          <w:sz w:val="22"/>
          <w:szCs w:val="22"/>
        </w:rPr>
        <w:t>Bugs,</w:t>
      </w:r>
      <w:r w:rsidRPr="00783169">
        <w:rPr>
          <w:sz w:val="22"/>
          <w:szCs w:val="22"/>
        </w:rPr>
        <w:t xml:space="preserve"> Nombre de ligne</w:t>
      </w:r>
      <w:r w:rsidR="0033694F" w:rsidRPr="00783169">
        <w:rPr>
          <w:sz w:val="22"/>
          <w:szCs w:val="22"/>
        </w:rPr>
        <w:t>s</w:t>
      </w:r>
      <w:r w:rsidRPr="00783169">
        <w:rPr>
          <w:sz w:val="22"/>
          <w:szCs w:val="22"/>
        </w:rPr>
        <w:t xml:space="preserve"> </w:t>
      </w:r>
      <w:r w:rsidR="00A33798" w:rsidRPr="00783169">
        <w:rPr>
          <w:sz w:val="22"/>
          <w:szCs w:val="22"/>
        </w:rPr>
        <w:t>répété</w:t>
      </w:r>
      <w:r w:rsidR="0033694F" w:rsidRPr="00783169">
        <w:rPr>
          <w:sz w:val="22"/>
          <w:szCs w:val="22"/>
        </w:rPr>
        <w:t>e</w:t>
      </w:r>
      <w:r w:rsidR="00A33798" w:rsidRPr="00783169">
        <w:rPr>
          <w:sz w:val="22"/>
          <w:szCs w:val="22"/>
        </w:rPr>
        <w:t>s, Sécurité,</w:t>
      </w:r>
      <w:r w:rsidR="00592D1B" w:rsidRPr="00783169">
        <w:rPr>
          <w:sz w:val="22"/>
          <w:szCs w:val="22"/>
        </w:rPr>
        <w:t xml:space="preserve"> Fiabilité) avec SONARQUBE</w:t>
      </w:r>
    </w:p>
    <w:p w:rsidR="007A4406" w:rsidRPr="00C346A0" w:rsidRDefault="007A4406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7A4406" w:rsidRPr="00945138" w:rsidRDefault="007A4406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A33798" w:rsidRPr="00783169" w:rsidRDefault="00A33798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945138">
        <w:rPr>
          <w:sz w:val="24"/>
          <w:szCs w:val="24"/>
          <w:lang w:val="en-US"/>
        </w:rPr>
        <w:t>.</w:t>
      </w:r>
      <w:r w:rsidRPr="00783169">
        <w:rPr>
          <w:sz w:val="22"/>
          <w:szCs w:val="22"/>
          <w:lang w:val="en-US"/>
        </w:rPr>
        <w:t xml:space="preserve">Net Entity Framework, BDD </w:t>
      </w:r>
      <w:proofErr w:type="spellStart"/>
      <w:r w:rsidRPr="00783169">
        <w:rPr>
          <w:sz w:val="22"/>
          <w:szCs w:val="22"/>
          <w:lang w:val="en-US"/>
        </w:rPr>
        <w:t>en</w:t>
      </w:r>
      <w:proofErr w:type="spellEnd"/>
      <w:r w:rsidRPr="00783169">
        <w:rPr>
          <w:sz w:val="22"/>
          <w:szCs w:val="22"/>
          <w:lang w:val="en-US"/>
        </w:rPr>
        <w:t xml:space="preserve"> local, SONARQUBE, SELENIUM, Azure Machine Learning</w:t>
      </w:r>
      <w:r w:rsidR="00AF23BD" w:rsidRPr="00783169">
        <w:rPr>
          <w:sz w:val="22"/>
          <w:szCs w:val="22"/>
          <w:lang w:val="en-US"/>
        </w:rPr>
        <w:t xml:space="preserve">, CSS, </w:t>
      </w:r>
      <w:proofErr w:type="spellStart"/>
      <w:r w:rsidR="00AF23BD" w:rsidRPr="00783169">
        <w:rPr>
          <w:sz w:val="22"/>
          <w:szCs w:val="22"/>
          <w:lang w:val="en-US"/>
        </w:rPr>
        <w:t>Javascript</w:t>
      </w:r>
      <w:proofErr w:type="spellEnd"/>
      <w:r w:rsidR="00AF23BD" w:rsidRPr="00783169">
        <w:rPr>
          <w:sz w:val="22"/>
          <w:szCs w:val="22"/>
          <w:lang w:val="en-US"/>
        </w:rPr>
        <w:t>, SCRUM</w:t>
      </w:r>
    </w:p>
    <w:p w:rsidR="00AF23BD" w:rsidRDefault="00AF23BD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AF23BD" w:rsidRDefault="00AF23BD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FE30A1" w:rsidRDefault="00FE30A1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FE30A1" w:rsidRDefault="00FE30A1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FE30A1" w:rsidRDefault="00FE30A1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783169" w:rsidRDefault="00783169" w:rsidP="0033694F">
      <w:pPr>
        <w:pStyle w:val="Listepuces"/>
        <w:numPr>
          <w:ilvl w:val="0"/>
          <w:numId w:val="0"/>
        </w:numPr>
        <w:spacing w:line="360" w:lineRule="auto"/>
        <w:ind w:left="1068" w:hanging="360"/>
        <w:rPr>
          <w:sz w:val="24"/>
          <w:szCs w:val="24"/>
          <w:lang w:val="en-US"/>
        </w:rPr>
      </w:pPr>
    </w:p>
    <w:p w:rsidR="00945138" w:rsidRPr="00BF6BF1" w:rsidRDefault="00945138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lastRenderedPageBreak/>
        <w:t>INFO-AMI</w:t>
      </w:r>
      <w:r w:rsidRPr="00BF6BF1">
        <w:rPr>
          <w:sz w:val="32"/>
        </w:rPr>
        <w:tab/>
      </w:r>
      <w:r>
        <w:rPr>
          <w:b w:val="0"/>
          <w:sz w:val="32"/>
        </w:rPr>
        <w:t>2 MOIS</w:t>
      </w:r>
    </w:p>
    <w:p w:rsidR="00945138" w:rsidRPr="00BF6BF1" w:rsidRDefault="00AF23BD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 xml:space="preserve">Développeur </w:t>
      </w:r>
      <w:r w:rsidR="0033694F">
        <w:rPr>
          <w:sz w:val="28"/>
        </w:rPr>
        <w:t>(</w:t>
      </w:r>
      <w:r w:rsidR="00945138">
        <w:rPr>
          <w:sz w:val="28"/>
        </w:rPr>
        <w:t>Sta</w:t>
      </w:r>
      <w:r w:rsidR="0033694F">
        <w:rPr>
          <w:sz w:val="28"/>
        </w:rPr>
        <w:t>ge)</w:t>
      </w:r>
    </w:p>
    <w:p w:rsid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CC4A52" w:rsidRPr="00783169" w:rsidRDefault="0033694F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Mon stage avait pour but, la r</w:t>
      </w:r>
      <w:r w:rsidR="00CC4A52" w:rsidRPr="00783169">
        <w:rPr>
          <w:sz w:val="22"/>
          <w:lang w:eastAsia="fr-FR"/>
        </w:rPr>
        <w:t>éalisation d’</w:t>
      </w:r>
      <w:r w:rsidR="00687E68" w:rsidRPr="00783169">
        <w:rPr>
          <w:sz w:val="22"/>
          <w:lang w:eastAsia="fr-FR"/>
        </w:rPr>
        <w:t xml:space="preserve">une application Web </w:t>
      </w:r>
      <w:r w:rsidR="00CC4A52" w:rsidRPr="00783169">
        <w:rPr>
          <w:sz w:val="22"/>
          <w:lang w:eastAsia="fr-FR"/>
        </w:rPr>
        <w:t>de</w:t>
      </w:r>
      <w:r w:rsidR="00687E68" w:rsidRPr="00783169">
        <w:rPr>
          <w:sz w:val="22"/>
          <w:lang w:eastAsia="fr-FR"/>
        </w:rPr>
        <w:t xml:space="preserve"> location de voiture. </w:t>
      </w:r>
    </w:p>
    <w:p w:rsidR="00CC4A52" w:rsidRPr="00783169" w:rsidRDefault="0033694F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Dans un</w:t>
      </w:r>
      <w:r w:rsidR="00687E68" w:rsidRPr="00783169">
        <w:rPr>
          <w:sz w:val="22"/>
          <w:lang w:eastAsia="fr-FR"/>
        </w:rPr>
        <w:t xml:space="preserve"> premier temps, ma mission était de déterminer tous les besoins fonctionnels du client</w:t>
      </w:r>
      <w:r w:rsidRPr="00783169">
        <w:rPr>
          <w:sz w:val="22"/>
          <w:lang w:eastAsia="fr-FR"/>
        </w:rPr>
        <w:t>, s</w:t>
      </w:r>
      <w:r w:rsidR="00687E68" w:rsidRPr="00783169">
        <w:rPr>
          <w:sz w:val="22"/>
          <w:lang w:eastAsia="fr-FR"/>
        </w:rPr>
        <w:t>uiv</w:t>
      </w:r>
      <w:r w:rsidRPr="00783169">
        <w:rPr>
          <w:sz w:val="22"/>
          <w:lang w:eastAsia="fr-FR"/>
        </w:rPr>
        <w:t>re</w:t>
      </w:r>
      <w:r w:rsidR="00687E68" w:rsidRPr="00783169">
        <w:rPr>
          <w:sz w:val="22"/>
          <w:lang w:eastAsia="fr-FR"/>
        </w:rPr>
        <w:t xml:space="preserve"> </w:t>
      </w:r>
      <w:r w:rsidRPr="00783169">
        <w:rPr>
          <w:sz w:val="22"/>
          <w:lang w:eastAsia="fr-FR"/>
        </w:rPr>
        <w:t>la</w:t>
      </w:r>
      <w:r w:rsidR="00687E68" w:rsidRPr="00783169">
        <w:rPr>
          <w:sz w:val="22"/>
          <w:lang w:eastAsia="fr-FR"/>
        </w:rPr>
        <w:t xml:space="preserve"> conception </w:t>
      </w:r>
      <w:r w:rsidRPr="00783169">
        <w:rPr>
          <w:sz w:val="22"/>
          <w:lang w:eastAsia="fr-FR"/>
        </w:rPr>
        <w:t>en</w:t>
      </w:r>
      <w:r w:rsidR="00687E68" w:rsidRPr="00783169">
        <w:rPr>
          <w:sz w:val="22"/>
          <w:lang w:eastAsia="fr-FR"/>
        </w:rPr>
        <w:t xml:space="preserve"> UML</w:t>
      </w:r>
      <w:r w:rsidRPr="00783169">
        <w:rPr>
          <w:sz w:val="22"/>
          <w:lang w:eastAsia="fr-FR"/>
        </w:rPr>
        <w:t xml:space="preserve"> et générer</w:t>
      </w:r>
      <w:r w:rsidR="00687E68" w:rsidRPr="00783169">
        <w:rPr>
          <w:sz w:val="22"/>
          <w:lang w:eastAsia="fr-FR"/>
        </w:rPr>
        <w:t xml:space="preserve"> la base de données </w:t>
      </w:r>
      <w:r w:rsidRPr="00783169">
        <w:rPr>
          <w:sz w:val="22"/>
          <w:lang w:eastAsia="fr-FR"/>
        </w:rPr>
        <w:t xml:space="preserve">en </w:t>
      </w:r>
      <w:r w:rsidR="00687E68" w:rsidRPr="00783169">
        <w:rPr>
          <w:sz w:val="22"/>
          <w:lang w:eastAsia="fr-FR"/>
        </w:rPr>
        <w:t xml:space="preserve">MySQL. </w:t>
      </w:r>
    </w:p>
    <w:p w:rsidR="00DD4A52" w:rsidRPr="00783169" w:rsidRDefault="00687E68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 xml:space="preserve">Pour réaliser cette application, </w:t>
      </w:r>
      <w:r w:rsidR="00CC4A52" w:rsidRPr="00783169">
        <w:rPr>
          <w:sz w:val="22"/>
          <w:lang w:eastAsia="fr-FR"/>
        </w:rPr>
        <w:t>J</w:t>
      </w:r>
      <w:r w:rsidRPr="00783169">
        <w:rPr>
          <w:sz w:val="22"/>
          <w:lang w:eastAsia="fr-FR"/>
        </w:rPr>
        <w:t>’ai opté pour Symfony qui est un Framework PHP.</w:t>
      </w:r>
    </w:p>
    <w:p w:rsidR="00945138" w:rsidRPr="00783169" w:rsidRDefault="00687E68" w:rsidP="0033694F">
      <w:pPr>
        <w:spacing w:after="0" w:line="240" w:lineRule="auto"/>
        <w:jc w:val="left"/>
        <w:rPr>
          <w:sz w:val="22"/>
          <w:lang w:eastAsia="fr-FR"/>
        </w:rPr>
      </w:pPr>
      <w:r w:rsidRPr="00783169">
        <w:rPr>
          <w:sz w:val="22"/>
          <w:lang w:eastAsia="fr-FR"/>
        </w:rPr>
        <w:t>Parmi les besoins du projet </w:t>
      </w:r>
      <w:r w:rsidR="0033694F" w:rsidRPr="00783169">
        <w:rPr>
          <w:sz w:val="22"/>
          <w:lang w:eastAsia="fr-FR"/>
        </w:rPr>
        <w:t>il fallait gérer</w:t>
      </w:r>
      <w:r w:rsidRPr="00783169">
        <w:rPr>
          <w:sz w:val="22"/>
          <w:lang w:eastAsia="fr-FR"/>
        </w:rPr>
        <w:t xml:space="preserve"> </w:t>
      </w:r>
      <w:r w:rsidR="0033694F" w:rsidRPr="00783169">
        <w:rPr>
          <w:sz w:val="22"/>
          <w:lang w:eastAsia="fr-FR"/>
        </w:rPr>
        <w:t>l’a</w:t>
      </w:r>
      <w:r w:rsidRPr="00783169">
        <w:rPr>
          <w:sz w:val="22"/>
          <w:lang w:eastAsia="fr-FR"/>
        </w:rPr>
        <w:t>uthentification clien</w:t>
      </w:r>
      <w:r w:rsidR="0033694F" w:rsidRPr="00783169">
        <w:rPr>
          <w:sz w:val="22"/>
          <w:lang w:eastAsia="fr-FR"/>
        </w:rPr>
        <w:t xml:space="preserve">t et </w:t>
      </w:r>
      <w:r w:rsidRPr="00783169">
        <w:rPr>
          <w:sz w:val="22"/>
          <w:lang w:eastAsia="fr-FR"/>
        </w:rPr>
        <w:t>administrateur</w:t>
      </w:r>
      <w:r w:rsidR="0033694F" w:rsidRPr="00783169">
        <w:rPr>
          <w:sz w:val="22"/>
          <w:lang w:eastAsia="fr-FR"/>
        </w:rPr>
        <w:t>, la c</w:t>
      </w:r>
      <w:r w:rsidRPr="00783169">
        <w:rPr>
          <w:sz w:val="22"/>
          <w:lang w:eastAsia="fr-FR"/>
        </w:rPr>
        <w:t xml:space="preserve">onsultation de tous les véhicules disponibles, </w:t>
      </w:r>
      <w:r w:rsidR="0033694F" w:rsidRPr="00783169">
        <w:rPr>
          <w:sz w:val="22"/>
          <w:lang w:eastAsia="fr-FR"/>
        </w:rPr>
        <w:t>e</w:t>
      </w:r>
      <w:r w:rsidRPr="00783169">
        <w:rPr>
          <w:sz w:val="22"/>
          <w:lang w:eastAsia="fr-FR"/>
        </w:rPr>
        <w:t>ffectuer</w:t>
      </w:r>
      <w:r w:rsidR="0033694F" w:rsidRPr="00783169">
        <w:rPr>
          <w:sz w:val="22"/>
          <w:lang w:eastAsia="fr-FR"/>
        </w:rPr>
        <w:t xml:space="preserve"> ou annuler</w:t>
      </w:r>
      <w:r w:rsidRPr="00783169">
        <w:rPr>
          <w:sz w:val="22"/>
          <w:lang w:eastAsia="fr-FR"/>
        </w:rPr>
        <w:t xml:space="preserve"> une réservation d</w:t>
      </w:r>
      <w:r w:rsidR="0033694F" w:rsidRPr="00783169">
        <w:rPr>
          <w:sz w:val="22"/>
          <w:lang w:eastAsia="fr-FR"/>
        </w:rPr>
        <w:t>e</w:t>
      </w:r>
      <w:r w:rsidRPr="00783169">
        <w:rPr>
          <w:sz w:val="22"/>
          <w:lang w:eastAsia="fr-FR"/>
        </w:rPr>
        <w:t xml:space="preserve"> véhicule</w:t>
      </w:r>
      <w:r w:rsidR="0033694F" w:rsidRPr="00783169">
        <w:rPr>
          <w:sz w:val="22"/>
          <w:lang w:eastAsia="fr-FR"/>
        </w:rPr>
        <w:t xml:space="preserve"> (sous 48h)</w:t>
      </w:r>
      <w:r w:rsidRPr="00783169">
        <w:rPr>
          <w:sz w:val="22"/>
          <w:lang w:eastAsia="fr-FR"/>
        </w:rPr>
        <w:t>, gérer</w:t>
      </w:r>
      <w:r w:rsidR="0033694F" w:rsidRPr="00783169">
        <w:rPr>
          <w:sz w:val="22"/>
          <w:lang w:eastAsia="fr-FR"/>
        </w:rPr>
        <w:t xml:space="preserve"> les</w:t>
      </w:r>
      <w:r w:rsidRPr="00783169">
        <w:rPr>
          <w:sz w:val="22"/>
          <w:lang w:eastAsia="fr-FR"/>
        </w:rPr>
        <w:t xml:space="preserve"> client</w:t>
      </w:r>
      <w:r w:rsidR="0033694F" w:rsidRPr="00783169">
        <w:rPr>
          <w:sz w:val="22"/>
          <w:lang w:eastAsia="fr-FR"/>
        </w:rPr>
        <w:t>s (C</w:t>
      </w:r>
      <w:r w:rsidR="00195D6A">
        <w:rPr>
          <w:sz w:val="22"/>
          <w:lang w:eastAsia="fr-FR"/>
        </w:rPr>
        <w:t>RUD</w:t>
      </w:r>
      <w:r w:rsidR="0033694F" w:rsidRPr="00783169">
        <w:rPr>
          <w:sz w:val="22"/>
          <w:lang w:eastAsia="fr-FR"/>
        </w:rPr>
        <w:t>)</w:t>
      </w:r>
      <w:r w:rsidRPr="00783169">
        <w:rPr>
          <w:sz w:val="22"/>
          <w:lang w:eastAsia="fr-FR"/>
        </w:rPr>
        <w:t>.</w:t>
      </w:r>
    </w:p>
    <w:p w:rsidR="0033694F" w:rsidRPr="00687E68" w:rsidRDefault="0033694F" w:rsidP="0033694F">
      <w:pPr>
        <w:spacing w:after="0" w:line="240" w:lineRule="auto"/>
        <w:jc w:val="left"/>
        <w:rPr>
          <w:sz w:val="24"/>
          <w:szCs w:val="24"/>
          <w:lang w:eastAsia="fr-FR"/>
        </w:rPr>
      </w:pPr>
    </w:p>
    <w:p w:rsidR="00945138" w:rsidRP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945138" w:rsidRPr="00783169" w:rsidRDefault="0033694F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Expression des</w:t>
      </w:r>
      <w:r w:rsidR="00945138" w:rsidRPr="00783169">
        <w:rPr>
          <w:sz w:val="22"/>
          <w:szCs w:val="22"/>
        </w:rPr>
        <w:t xml:space="preserve"> besoins fonctionnels</w:t>
      </w:r>
      <w:r w:rsidRPr="00783169">
        <w:rPr>
          <w:sz w:val="22"/>
          <w:szCs w:val="22"/>
        </w:rPr>
        <w:t xml:space="preserve"> et</w:t>
      </w:r>
      <w:r w:rsidR="00945138" w:rsidRPr="00783169">
        <w:rPr>
          <w:sz w:val="22"/>
          <w:szCs w:val="22"/>
        </w:rPr>
        <w:t xml:space="preserve"> non fonctionnels du client.</w:t>
      </w:r>
    </w:p>
    <w:p w:rsidR="00945138" w:rsidRPr="00783169" w:rsidRDefault="0094513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globale du projet de location de voiture avec UML</w:t>
      </w:r>
    </w:p>
    <w:p w:rsidR="00945138" w:rsidRPr="00783169" w:rsidRDefault="00945138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Développement de l’application Web et </w:t>
      </w:r>
      <w:r w:rsidR="0033694F" w:rsidRPr="00783169">
        <w:rPr>
          <w:sz w:val="22"/>
          <w:szCs w:val="22"/>
        </w:rPr>
        <w:t>interaction</w:t>
      </w:r>
      <w:r w:rsidRPr="00783169">
        <w:rPr>
          <w:sz w:val="22"/>
          <w:szCs w:val="22"/>
        </w:rPr>
        <w:t xml:space="preserve"> avec </w:t>
      </w:r>
      <w:r w:rsidR="00C56FC6" w:rsidRPr="00783169">
        <w:rPr>
          <w:sz w:val="22"/>
          <w:szCs w:val="22"/>
        </w:rPr>
        <w:t>la</w:t>
      </w:r>
      <w:r w:rsidRPr="00783169">
        <w:rPr>
          <w:sz w:val="22"/>
          <w:szCs w:val="22"/>
        </w:rPr>
        <w:t xml:space="preserve"> base de données MySQL</w:t>
      </w:r>
    </w:p>
    <w:p w:rsidR="00945138" w:rsidRPr="00783169" w:rsidRDefault="00C56FC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Réalisation des</w:t>
      </w:r>
      <w:r w:rsidR="00945138" w:rsidRPr="00783169">
        <w:rPr>
          <w:sz w:val="22"/>
          <w:szCs w:val="22"/>
        </w:rPr>
        <w:t xml:space="preserve"> tests </w:t>
      </w:r>
    </w:p>
    <w:p w:rsidR="00945138" w:rsidRPr="00C346A0" w:rsidRDefault="00945138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945138" w:rsidRPr="00945138" w:rsidRDefault="0094513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945138" w:rsidRPr="00783169" w:rsidRDefault="00945138" w:rsidP="0033694F">
      <w:pPr>
        <w:pStyle w:val="Listepuces"/>
        <w:spacing w:line="360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Framework Symfony, MySQL pour la BDD.</w:t>
      </w:r>
    </w:p>
    <w:p w:rsidR="00A33798" w:rsidRPr="00BF6BF1" w:rsidRDefault="00A33798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 xml:space="preserve">Projet </w:t>
      </w:r>
      <w:r w:rsidR="00AF23BD">
        <w:rPr>
          <w:sz w:val="32"/>
        </w:rPr>
        <w:t xml:space="preserve">d’étude </w:t>
      </w:r>
      <w:r w:rsidRPr="00BF6BF1">
        <w:rPr>
          <w:sz w:val="32"/>
        </w:rPr>
        <w:tab/>
      </w:r>
      <w:r>
        <w:rPr>
          <w:b w:val="0"/>
          <w:sz w:val="32"/>
        </w:rPr>
        <w:t>4 mois</w:t>
      </w:r>
    </w:p>
    <w:p w:rsidR="00A33798" w:rsidRPr="00BF6BF1" w:rsidRDefault="00A33798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 xml:space="preserve"> </w:t>
      </w:r>
      <w:r w:rsidR="00AF23BD">
        <w:rPr>
          <w:sz w:val="28"/>
        </w:rPr>
        <w:t>Développeur</w:t>
      </w: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AF23BD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rFonts w:eastAsiaTheme="minorHAnsi"/>
          <w:sz w:val="22"/>
          <w:szCs w:val="22"/>
        </w:rPr>
      </w:pPr>
      <w:r w:rsidRPr="00783169">
        <w:rPr>
          <w:rFonts w:eastAsiaTheme="minorHAnsi"/>
          <w:sz w:val="22"/>
          <w:szCs w:val="22"/>
        </w:rPr>
        <w:t>Développement d’</w:t>
      </w:r>
      <w:r w:rsidR="00380C82" w:rsidRPr="00783169">
        <w:rPr>
          <w:rFonts w:eastAsiaTheme="minorHAnsi"/>
          <w:sz w:val="22"/>
          <w:szCs w:val="22"/>
        </w:rPr>
        <w:t>une application mobile ANDROID de covoiturage</w:t>
      </w:r>
      <w:r w:rsidRPr="00783169">
        <w:rPr>
          <w:rFonts w:eastAsiaTheme="minorHAnsi"/>
          <w:sz w:val="22"/>
          <w:szCs w:val="22"/>
        </w:rPr>
        <w:t>.</w:t>
      </w:r>
    </w:p>
    <w:p w:rsidR="00A33798" w:rsidRPr="00783169" w:rsidRDefault="00AF23BD" w:rsidP="0033694F">
      <w:pPr>
        <w:pStyle w:val="Listepuces"/>
        <w:numPr>
          <w:ilvl w:val="0"/>
          <w:numId w:val="0"/>
        </w:numPr>
        <w:spacing w:line="240" w:lineRule="auto"/>
        <w:rPr>
          <w:rFonts w:eastAsiaTheme="minorHAnsi"/>
          <w:sz w:val="22"/>
          <w:szCs w:val="22"/>
        </w:rPr>
      </w:pPr>
      <w:r w:rsidRPr="00783169">
        <w:rPr>
          <w:rFonts w:eastAsiaTheme="minorHAnsi"/>
          <w:sz w:val="22"/>
          <w:szCs w:val="22"/>
        </w:rPr>
        <w:t>J’ai</w:t>
      </w:r>
      <w:r w:rsidR="00380C82" w:rsidRPr="00783169">
        <w:rPr>
          <w:rFonts w:eastAsiaTheme="minorHAnsi"/>
          <w:sz w:val="22"/>
          <w:szCs w:val="22"/>
        </w:rPr>
        <w:t xml:space="preserve"> opté pour une BDD MySQL</w:t>
      </w:r>
      <w:r w:rsidR="00C56FC6" w:rsidRPr="00783169">
        <w:rPr>
          <w:rFonts w:eastAsiaTheme="minorHAnsi"/>
          <w:sz w:val="22"/>
          <w:szCs w:val="22"/>
        </w:rPr>
        <w:t xml:space="preserve">, </w:t>
      </w:r>
      <w:r w:rsidR="00380C82" w:rsidRPr="00783169">
        <w:rPr>
          <w:rFonts w:eastAsiaTheme="minorHAnsi"/>
          <w:sz w:val="22"/>
          <w:szCs w:val="22"/>
        </w:rPr>
        <w:t>Web Service RESTFUL (JSON) pour l’interaction entre l’app mobile et la BDD MySQL. Parmi les principa</w:t>
      </w:r>
      <w:r w:rsidR="007E7E5D" w:rsidRPr="00783169">
        <w:rPr>
          <w:rFonts w:eastAsiaTheme="minorHAnsi"/>
          <w:sz w:val="22"/>
          <w:szCs w:val="22"/>
        </w:rPr>
        <w:t>ux</w:t>
      </w:r>
      <w:r w:rsidR="00380C82" w:rsidRPr="00783169">
        <w:rPr>
          <w:rFonts w:eastAsiaTheme="minorHAnsi"/>
          <w:sz w:val="22"/>
          <w:szCs w:val="22"/>
        </w:rPr>
        <w:t xml:space="preserve"> objectif</w:t>
      </w:r>
      <w:r w:rsidR="007E7E5D" w:rsidRPr="00783169">
        <w:rPr>
          <w:rFonts w:eastAsiaTheme="minorHAnsi"/>
          <w:sz w:val="22"/>
          <w:szCs w:val="22"/>
        </w:rPr>
        <w:t>s</w:t>
      </w:r>
      <w:r w:rsidR="00380C82" w:rsidRPr="00783169">
        <w:rPr>
          <w:rFonts w:eastAsiaTheme="minorHAnsi"/>
          <w:sz w:val="22"/>
          <w:szCs w:val="22"/>
        </w:rPr>
        <w:t xml:space="preserve"> de l’application : inscription, authentification, publi</w:t>
      </w:r>
      <w:r w:rsidR="00C56FC6" w:rsidRPr="00783169">
        <w:rPr>
          <w:rFonts w:eastAsiaTheme="minorHAnsi"/>
          <w:sz w:val="22"/>
          <w:szCs w:val="22"/>
        </w:rPr>
        <w:t>cations</w:t>
      </w:r>
      <w:r w:rsidR="00380C82" w:rsidRPr="00783169">
        <w:rPr>
          <w:rFonts w:eastAsiaTheme="minorHAnsi"/>
          <w:sz w:val="22"/>
          <w:szCs w:val="22"/>
        </w:rPr>
        <w:t xml:space="preserve"> des post, gestion des profils</w:t>
      </w:r>
      <w:r w:rsidR="00E37D4B" w:rsidRPr="00783169">
        <w:rPr>
          <w:rFonts w:eastAsiaTheme="minorHAnsi"/>
          <w:sz w:val="22"/>
          <w:szCs w:val="22"/>
        </w:rPr>
        <w:t>.</w:t>
      </w:r>
    </w:p>
    <w:p w:rsidR="00A33798" w:rsidRDefault="00A33798" w:rsidP="0033694F">
      <w:pPr>
        <w:pStyle w:val="Titre4"/>
        <w:jc w:val="left"/>
        <w:rPr>
          <w:sz w:val="22"/>
        </w:rPr>
      </w:pP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A33798" w:rsidRPr="00783169" w:rsidRDefault="00E37D4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UML</w:t>
      </w:r>
      <w:r w:rsidR="00822366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(Diagramme de </w:t>
      </w:r>
      <w:r w:rsidR="00822366" w:rsidRPr="00783169">
        <w:rPr>
          <w:sz w:val="22"/>
          <w:szCs w:val="22"/>
        </w:rPr>
        <w:t>classe, cas d’utilisation, de séquence)</w:t>
      </w:r>
    </w:p>
    <w:p w:rsidR="001251A0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Génération de la BDD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 xml:space="preserve"> </w:t>
      </w:r>
      <w:r w:rsidR="001251A0">
        <w:rPr>
          <w:sz w:val="22"/>
          <w:szCs w:val="22"/>
        </w:rPr>
        <w:t>C</w:t>
      </w:r>
      <w:r w:rsidRPr="00783169">
        <w:rPr>
          <w:sz w:val="22"/>
          <w:szCs w:val="22"/>
        </w:rPr>
        <w:t>réation des fichiers PHP pour interagir</w:t>
      </w:r>
      <w:r w:rsidR="001251A0">
        <w:rPr>
          <w:sz w:val="22"/>
          <w:szCs w:val="22"/>
        </w:rPr>
        <w:t xml:space="preserve"> avec</w:t>
      </w:r>
      <w:r w:rsidRPr="00783169">
        <w:rPr>
          <w:sz w:val="22"/>
          <w:szCs w:val="22"/>
        </w:rPr>
        <w:t xml:space="preserve"> BDD</w:t>
      </w:r>
      <w:r w:rsidR="001251A0">
        <w:rPr>
          <w:sz w:val="22"/>
          <w:szCs w:val="22"/>
        </w:rPr>
        <w:t>,</w:t>
      </w:r>
      <w:r w:rsidRPr="00783169">
        <w:rPr>
          <w:sz w:val="22"/>
          <w:szCs w:val="22"/>
        </w:rPr>
        <w:t xml:space="preserve"> envo</w:t>
      </w:r>
      <w:r w:rsidR="001251A0">
        <w:rPr>
          <w:sz w:val="22"/>
          <w:szCs w:val="22"/>
        </w:rPr>
        <w:t>ie des donn</w:t>
      </w:r>
      <w:r w:rsidR="00F84A0B">
        <w:rPr>
          <w:sz w:val="22"/>
          <w:szCs w:val="22"/>
        </w:rPr>
        <w:t>ée</w:t>
      </w:r>
      <w:r w:rsidR="001251A0">
        <w:rPr>
          <w:sz w:val="22"/>
          <w:szCs w:val="22"/>
        </w:rPr>
        <w:t>s</w:t>
      </w:r>
      <w:r w:rsidRPr="00783169">
        <w:rPr>
          <w:sz w:val="22"/>
          <w:szCs w:val="22"/>
        </w:rPr>
        <w:t xml:space="preserve"> </w:t>
      </w:r>
      <w:r w:rsidR="00C56FC6" w:rsidRPr="00783169">
        <w:rPr>
          <w:sz w:val="22"/>
          <w:szCs w:val="22"/>
        </w:rPr>
        <w:t>sous format</w:t>
      </w:r>
      <w:r w:rsidRPr="00783169">
        <w:rPr>
          <w:sz w:val="22"/>
          <w:szCs w:val="22"/>
        </w:rPr>
        <w:t xml:space="preserve"> JSON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mobile</w:t>
      </w:r>
      <w:r w:rsidR="00C56FC6" w:rsidRPr="00783169">
        <w:rPr>
          <w:sz w:val="22"/>
          <w:szCs w:val="22"/>
        </w:rPr>
        <w:t xml:space="preserve"> en respectant le cahier des charges établi</w:t>
      </w:r>
    </w:p>
    <w:p w:rsidR="00A33798" w:rsidRPr="00783169" w:rsidRDefault="00822366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Test</w:t>
      </w:r>
      <w:r w:rsidR="00957ACB" w:rsidRPr="00783169">
        <w:rPr>
          <w:sz w:val="22"/>
          <w:szCs w:val="22"/>
        </w:rPr>
        <w:t>s</w:t>
      </w:r>
      <w:r w:rsidRPr="00783169">
        <w:rPr>
          <w:sz w:val="22"/>
          <w:szCs w:val="22"/>
        </w:rPr>
        <w:t xml:space="preserve"> </w:t>
      </w:r>
      <w:r w:rsidR="00957ACB" w:rsidRPr="00783169">
        <w:rPr>
          <w:sz w:val="22"/>
          <w:szCs w:val="22"/>
        </w:rPr>
        <w:t xml:space="preserve">des </w:t>
      </w:r>
      <w:r w:rsidRPr="00783169">
        <w:rPr>
          <w:sz w:val="22"/>
          <w:szCs w:val="22"/>
        </w:rPr>
        <w:t>fonctionn</w:t>
      </w:r>
      <w:r w:rsidR="00957ACB" w:rsidRPr="00783169">
        <w:rPr>
          <w:sz w:val="22"/>
          <w:szCs w:val="22"/>
        </w:rPr>
        <w:t>alités</w:t>
      </w:r>
      <w:r w:rsidRPr="00783169">
        <w:rPr>
          <w:sz w:val="22"/>
          <w:szCs w:val="22"/>
        </w:rPr>
        <w:t xml:space="preserve"> </w:t>
      </w:r>
    </w:p>
    <w:p w:rsidR="00A33798" w:rsidRPr="00C346A0" w:rsidRDefault="00A33798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A33798" w:rsidRPr="00945138" w:rsidRDefault="00A33798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DA5069" w:rsidRPr="00783169" w:rsidRDefault="00822366" w:rsidP="0033694F">
      <w:pPr>
        <w:pStyle w:val="Listepuces"/>
        <w:spacing w:line="360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ANDROID, PHP, JSON</w:t>
      </w:r>
    </w:p>
    <w:p w:rsidR="00DA5069" w:rsidRPr="00BF6BF1" w:rsidRDefault="00DA5069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lastRenderedPageBreak/>
        <w:t xml:space="preserve">Projet </w:t>
      </w:r>
      <w:r w:rsidR="00AF23BD">
        <w:rPr>
          <w:sz w:val="32"/>
        </w:rPr>
        <w:t>d</w:t>
      </w:r>
      <w:r w:rsidR="00957ACB">
        <w:rPr>
          <w:sz w:val="32"/>
        </w:rPr>
        <w:t>’étude</w:t>
      </w:r>
      <w:r w:rsidRPr="00BF6BF1">
        <w:rPr>
          <w:sz w:val="32"/>
        </w:rPr>
        <w:tab/>
      </w:r>
      <w:r>
        <w:rPr>
          <w:b w:val="0"/>
          <w:sz w:val="32"/>
        </w:rPr>
        <w:t>3 mois</w:t>
      </w:r>
    </w:p>
    <w:p w:rsidR="00DA5069" w:rsidRPr="00BF6BF1" w:rsidRDefault="00957ACB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Développeur</w:t>
      </w:r>
    </w:p>
    <w:p w:rsidR="00DA5069" w:rsidRPr="00945138" w:rsidRDefault="00DA5069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957ACB" w:rsidRPr="00783169" w:rsidRDefault="00DA5069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 xml:space="preserve">Création d’une application </w:t>
      </w:r>
      <w:r w:rsidR="00C56FC6" w:rsidRPr="00783169">
        <w:rPr>
          <w:sz w:val="22"/>
          <w:szCs w:val="22"/>
        </w:rPr>
        <w:t xml:space="preserve">Web de Covoiturage </w:t>
      </w:r>
      <w:r w:rsidRPr="00783169">
        <w:rPr>
          <w:sz w:val="22"/>
          <w:szCs w:val="22"/>
        </w:rPr>
        <w:t>en J2EE native.</w:t>
      </w:r>
    </w:p>
    <w:p w:rsidR="00DA5069" w:rsidRPr="00783169" w:rsidRDefault="00957ACB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L’application</w:t>
      </w:r>
      <w:r w:rsidR="008E075C"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</w:rPr>
        <w:t xml:space="preserve">permet aux conducteurs de publier leurs trajets </w:t>
      </w:r>
      <w:r w:rsidR="008E075C" w:rsidRPr="00783169">
        <w:rPr>
          <w:sz w:val="22"/>
          <w:szCs w:val="22"/>
        </w:rPr>
        <w:t xml:space="preserve">dans le but de </w:t>
      </w:r>
      <w:r w:rsidRPr="00783169">
        <w:rPr>
          <w:sz w:val="22"/>
          <w:szCs w:val="22"/>
        </w:rPr>
        <w:t>les proposer à des passagers</w:t>
      </w:r>
      <w:r w:rsidR="008E075C" w:rsidRPr="00783169">
        <w:rPr>
          <w:sz w:val="22"/>
          <w:szCs w:val="22"/>
        </w:rPr>
        <w:t xml:space="preserve">. </w:t>
      </w:r>
      <w:r w:rsidRPr="00783169">
        <w:rPr>
          <w:sz w:val="22"/>
          <w:szCs w:val="22"/>
        </w:rPr>
        <w:t>J’ai établi</w:t>
      </w:r>
      <w:r w:rsidR="008E075C" w:rsidRPr="00783169">
        <w:rPr>
          <w:sz w:val="22"/>
          <w:szCs w:val="22"/>
        </w:rPr>
        <w:t xml:space="preserve"> dans ce projet : </w:t>
      </w:r>
      <w:r w:rsidR="00C56FC6" w:rsidRPr="00783169">
        <w:rPr>
          <w:sz w:val="22"/>
          <w:szCs w:val="22"/>
        </w:rPr>
        <w:t>l’</w:t>
      </w:r>
      <w:r w:rsidR="008E075C" w:rsidRPr="00783169">
        <w:rPr>
          <w:sz w:val="22"/>
          <w:szCs w:val="22"/>
        </w:rPr>
        <w:t xml:space="preserve">authentification, </w:t>
      </w:r>
      <w:r w:rsidR="00C56FC6" w:rsidRPr="00783169">
        <w:rPr>
          <w:sz w:val="22"/>
          <w:szCs w:val="22"/>
        </w:rPr>
        <w:t>l’</w:t>
      </w:r>
      <w:r w:rsidR="008E075C" w:rsidRPr="00783169">
        <w:rPr>
          <w:sz w:val="22"/>
          <w:szCs w:val="22"/>
        </w:rPr>
        <w:t xml:space="preserve">inscription, </w:t>
      </w:r>
      <w:r w:rsidR="00C56FC6" w:rsidRPr="00783169">
        <w:rPr>
          <w:sz w:val="22"/>
          <w:szCs w:val="22"/>
        </w:rPr>
        <w:t xml:space="preserve">le </w:t>
      </w:r>
      <w:r w:rsidR="008E075C" w:rsidRPr="00783169">
        <w:rPr>
          <w:sz w:val="22"/>
          <w:szCs w:val="22"/>
        </w:rPr>
        <w:t xml:space="preserve">chat, </w:t>
      </w:r>
      <w:r w:rsidR="00C56FC6" w:rsidRPr="00783169">
        <w:rPr>
          <w:sz w:val="22"/>
          <w:szCs w:val="22"/>
        </w:rPr>
        <w:t xml:space="preserve">la </w:t>
      </w:r>
      <w:r w:rsidR="008E075C" w:rsidRPr="00783169">
        <w:rPr>
          <w:sz w:val="22"/>
          <w:szCs w:val="22"/>
        </w:rPr>
        <w:t xml:space="preserve">gestion des post, </w:t>
      </w:r>
      <w:r w:rsidR="00C56FC6" w:rsidRPr="00783169">
        <w:rPr>
          <w:sz w:val="22"/>
          <w:szCs w:val="22"/>
        </w:rPr>
        <w:t xml:space="preserve">la </w:t>
      </w:r>
      <w:r w:rsidR="008E075C" w:rsidRPr="00783169">
        <w:rPr>
          <w:sz w:val="22"/>
          <w:szCs w:val="22"/>
        </w:rPr>
        <w:t>gestion des commentaires ainsi que la gestion d</w:t>
      </w:r>
      <w:r w:rsidR="00C56FC6" w:rsidRPr="00783169">
        <w:rPr>
          <w:sz w:val="22"/>
          <w:szCs w:val="22"/>
        </w:rPr>
        <w:t>es</w:t>
      </w:r>
      <w:r w:rsidR="008E075C" w:rsidRPr="00783169">
        <w:rPr>
          <w:sz w:val="22"/>
          <w:szCs w:val="22"/>
        </w:rPr>
        <w:t xml:space="preserve"> compte</w:t>
      </w:r>
      <w:r w:rsidR="00C56FC6" w:rsidRPr="00783169">
        <w:rPr>
          <w:sz w:val="22"/>
          <w:szCs w:val="22"/>
        </w:rPr>
        <w:t>s</w:t>
      </w:r>
      <w:r w:rsidR="008E075C" w:rsidRPr="00783169">
        <w:rPr>
          <w:sz w:val="22"/>
          <w:szCs w:val="22"/>
        </w:rPr>
        <w:t xml:space="preserve">. </w:t>
      </w:r>
    </w:p>
    <w:p w:rsidR="00DA5069" w:rsidRDefault="00DA5069" w:rsidP="0033694F">
      <w:pPr>
        <w:pStyle w:val="Titre4"/>
        <w:jc w:val="left"/>
        <w:rPr>
          <w:sz w:val="22"/>
        </w:rPr>
      </w:pPr>
    </w:p>
    <w:p w:rsidR="00C56FC6" w:rsidRPr="00C56FC6" w:rsidRDefault="00DA5069" w:rsidP="00C56FC6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DA5069" w:rsidRPr="00783169" w:rsidRDefault="00957AC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Analyse des</w:t>
      </w:r>
      <w:r w:rsidR="008E075C" w:rsidRPr="00783169">
        <w:rPr>
          <w:sz w:val="22"/>
          <w:szCs w:val="22"/>
        </w:rPr>
        <w:t xml:space="preserve"> besoins / Génération de la BDD</w:t>
      </w:r>
    </w:p>
    <w:p w:rsidR="00DA5069" w:rsidRPr="00783169" w:rsidRDefault="008E075C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Modélisation du projet avec UML</w:t>
      </w:r>
      <w:r w:rsidRPr="00783169">
        <w:rPr>
          <w:sz w:val="22"/>
          <w:szCs w:val="22"/>
        </w:rPr>
        <w:tab/>
      </w:r>
    </w:p>
    <w:p w:rsidR="008E075C" w:rsidRPr="00783169" w:rsidRDefault="008E075C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Web</w:t>
      </w:r>
    </w:p>
    <w:p w:rsidR="00DA5069" w:rsidRPr="00783169" w:rsidRDefault="00957ACB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Tests unitaires</w:t>
      </w:r>
    </w:p>
    <w:p w:rsidR="00DA5069" w:rsidRPr="00C346A0" w:rsidRDefault="00DA5069" w:rsidP="0033694F">
      <w:pPr>
        <w:pStyle w:val="Listepuces"/>
        <w:numPr>
          <w:ilvl w:val="0"/>
          <w:numId w:val="0"/>
        </w:numPr>
        <w:rPr>
          <w:sz w:val="22"/>
        </w:rPr>
      </w:pPr>
    </w:p>
    <w:p w:rsidR="00DA5069" w:rsidRPr="00945138" w:rsidRDefault="00DA5069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DA5069" w:rsidRPr="00783169" w:rsidRDefault="00C77C84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783169">
        <w:rPr>
          <w:sz w:val="22"/>
          <w:szCs w:val="22"/>
          <w:lang w:val="en-US"/>
        </w:rPr>
        <w:t>HTML, CSS, JAVASCRIPT, JQUERY, J2EE</w:t>
      </w:r>
      <w:r w:rsidR="00CA5BE9">
        <w:rPr>
          <w:sz w:val="22"/>
          <w:szCs w:val="22"/>
          <w:lang w:val="en-US"/>
        </w:rPr>
        <w:t>, JUnit</w:t>
      </w:r>
      <w:r w:rsidRPr="00783169">
        <w:rPr>
          <w:sz w:val="22"/>
          <w:szCs w:val="22"/>
          <w:lang w:val="en-US"/>
        </w:rPr>
        <w:t>.</w:t>
      </w:r>
    </w:p>
    <w:p w:rsidR="004311D1" w:rsidRPr="00BF6BF1" w:rsidRDefault="004311D1" w:rsidP="0033694F">
      <w:pPr>
        <w:pStyle w:val="TitreRfrence"/>
        <w:jc w:val="left"/>
        <w:rPr>
          <w:b w:val="0"/>
          <w:sz w:val="32"/>
        </w:rPr>
      </w:pPr>
      <w:r>
        <w:rPr>
          <w:sz w:val="32"/>
        </w:rPr>
        <w:t>VISUAL SOFT</w:t>
      </w:r>
      <w:r w:rsidRPr="00BF6BF1">
        <w:rPr>
          <w:sz w:val="32"/>
        </w:rPr>
        <w:tab/>
      </w:r>
      <w:r>
        <w:rPr>
          <w:b w:val="0"/>
          <w:sz w:val="32"/>
        </w:rPr>
        <w:t>1 mois</w:t>
      </w:r>
    </w:p>
    <w:p w:rsidR="004311D1" w:rsidRPr="00BF6BF1" w:rsidRDefault="00C56FC6" w:rsidP="0033694F">
      <w:pPr>
        <w:pStyle w:val="Titre3"/>
        <w:pBdr>
          <w:bottom w:val="single" w:sz="4" w:space="0" w:color="808080" w:themeColor="background1" w:themeShade="80"/>
        </w:pBdr>
        <w:jc w:val="left"/>
        <w:rPr>
          <w:sz w:val="28"/>
        </w:rPr>
      </w:pPr>
      <w:r>
        <w:rPr>
          <w:sz w:val="28"/>
        </w:rPr>
        <w:t>Développeur (Stage)</w:t>
      </w:r>
    </w:p>
    <w:p w:rsidR="004311D1" w:rsidRPr="00945138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Contexte :</w:t>
      </w:r>
    </w:p>
    <w:p w:rsidR="00957ACB" w:rsidRPr="00783169" w:rsidRDefault="00FE03A3" w:rsidP="0033694F">
      <w:pPr>
        <w:pStyle w:val="Listepuces"/>
        <w:numPr>
          <w:ilvl w:val="0"/>
          <w:numId w:val="0"/>
        </w:numPr>
        <w:spacing w:line="240" w:lineRule="auto"/>
        <w:rPr>
          <w:sz w:val="22"/>
          <w:szCs w:val="22"/>
        </w:rPr>
      </w:pPr>
      <w:r w:rsidRPr="00783169">
        <w:rPr>
          <w:sz w:val="22"/>
          <w:szCs w:val="22"/>
        </w:rPr>
        <w:t>Création d’une application Web avec du PHP native permettant de faire la gestion des risques pour la société COSUMAR</w:t>
      </w:r>
      <w:r w:rsidR="00957ACB" w:rsidRPr="00783169">
        <w:rPr>
          <w:sz w:val="22"/>
          <w:szCs w:val="22"/>
        </w:rPr>
        <w:t xml:space="preserve"> (agro-alimentaire)</w:t>
      </w:r>
      <w:r w:rsidRPr="00783169">
        <w:rPr>
          <w:sz w:val="22"/>
          <w:szCs w:val="22"/>
        </w:rPr>
        <w:t xml:space="preserve">. </w:t>
      </w:r>
    </w:p>
    <w:p w:rsidR="00687E68" w:rsidRPr="00687E68" w:rsidRDefault="00687E68" w:rsidP="0033694F">
      <w:pPr>
        <w:pStyle w:val="Listepuces"/>
        <w:numPr>
          <w:ilvl w:val="0"/>
          <w:numId w:val="0"/>
        </w:numPr>
        <w:spacing w:line="240" w:lineRule="auto"/>
        <w:rPr>
          <w:sz w:val="24"/>
          <w:szCs w:val="24"/>
        </w:rPr>
      </w:pPr>
    </w:p>
    <w:p w:rsidR="004311D1" w:rsidRPr="00945138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Rôle :</w:t>
      </w:r>
    </w:p>
    <w:p w:rsidR="004311D1" w:rsidRPr="00783169" w:rsidRDefault="00D318A3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Conception de l’application avec UML</w:t>
      </w:r>
    </w:p>
    <w:p w:rsidR="004311D1" w:rsidRPr="00783169" w:rsidRDefault="00D318A3" w:rsidP="0033694F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Développement de l’application Web</w:t>
      </w:r>
    </w:p>
    <w:p w:rsidR="00C56FC6" w:rsidRPr="00783169" w:rsidRDefault="00957ACB" w:rsidP="00C56FC6">
      <w:pPr>
        <w:pStyle w:val="Listepuces"/>
        <w:spacing w:line="276" w:lineRule="auto"/>
        <w:ind w:left="1066" w:hanging="357"/>
        <w:rPr>
          <w:sz w:val="22"/>
          <w:szCs w:val="22"/>
        </w:rPr>
      </w:pPr>
      <w:r w:rsidRPr="00783169">
        <w:rPr>
          <w:sz w:val="22"/>
          <w:szCs w:val="22"/>
        </w:rPr>
        <w:t>T</w:t>
      </w:r>
      <w:r w:rsidR="00D318A3" w:rsidRPr="00783169">
        <w:rPr>
          <w:sz w:val="22"/>
          <w:szCs w:val="22"/>
        </w:rPr>
        <w:t xml:space="preserve">ests </w:t>
      </w:r>
      <w:r w:rsidR="00C56FC6" w:rsidRPr="00783169">
        <w:rPr>
          <w:sz w:val="22"/>
          <w:szCs w:val="22"/>
        </w:rPr>
        <w:t>de</w:t>
      </w:r>
      <w:r w:rsidR="00D318A3" w:rsidRPr="00783169">
        <w:rPr>
          <w:sz w:val="22"/>
          <w:szCs w:val="22"/>
        </w:rPr>
        <w:t xml:space="preserve"> toutes les fonctionnalités existantes</w:t>
      </w:r>
    </w:p>
    <w:p w:rsidR="00C56FC6" w:rsidRPr="00C56FC6" w:rsidRDefault="00C56FC6" w:rsidP="00C56FC6">
      <w:pPr>
        <w:pStyle w:val="Listepuces"/>
        <w:numPr>
          <w:ilvl w:val="0"/>
          <w:numId w:val="0"/>
        </w:numPr>
        <w:spacing w:line="276" w:lineRule="auto"/>
        <w:ind w:left="1066"/>
        <w:rPr>
          <w:sz w:val="24"/>
          <w:szCs w:val="24"/>
        </w:rPr>
      </w:pPr>
    </w:p>
    <w:p w:rsidR="00957ACB" w:rsidRDefault="004311D1" w:rsidP="0033694F">
      <w:pPr>
        <w:pStyle w:val="Titre4"/>
        <w:jc w:val="left"/>
        <w:rPr>
          <w:sz w:val="24"/>
          <w:szCs w:val="24"/>
        </w:rPr>
      </w:pPr>
      <w:r w:rsidRPr="00945138">
        <w:rPr>
          <w:sz w:val="24"/>
          <w:szCs w:val="24"/>
        </w:rPr>
        <w:t>Environnement technique :</w:t>
      </w:r>
    </w:p>
    <w:p w:rsidR="00943436" w:rsidRPr="00783169" w:rsidRDefault="00D318A3" w:rsidP="0033694F">
      <w:pPr>
        <w:pStyle w:val="Listepuces"/>
        <w:spacing w:line="360" w:lineRule="auto"/>
        <w:ind w:left="1066" w:hanging="357"/>
        <w:rPr>
          <w:sz w:val="22"/>
          <w:szCs w:val="22"/>
          <w:lang w:val="en-US"/>
        </w:rPr>
      </w:pPr>
      <w:r w:rsidRPr="00783169">
        <w:rPr>
          <w:sz w:val="22"/>
          <w:szCs w:val="22"/>
        </w:rPr>
        <w:t xml:space="preserve"> </w:t>
      </w:r>
      <w:r w:rsidRPr="00783169">
        <w:rPr>
          <w:sz w:val="22"/>
          <w:szCs w:val="22"/>
          <w:lang w:val="en-US"/>
        </w:rPr>
        <w:t>HTML, CSS, JAVASCRIPT, JQUERY, PHP</w:t>
      </w:r>
    </w:p>
    <w:sectPr w:rsidR="00943436" w:rsidRPr="00783169" w:rsidSect="00A50746">
      <w:headerReference w:type="default" r:id="rId9"/>
      <w:footerReference w:type="default" r:id="rId10"/>
      <w:headerReference w:type="first" r:id="rId11"/>
      <w:pgSz w:w="11906" w:h="16838"/>
      <w:pgMar w:top="1701" w:right="1418" w:bottom="1134" w:left="1418" w:header="68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559" w:rsidRDefault="00B33559" w:rsidP="00B5510A">
      <w:pPr>
        <w:spacing w:after="0" w:line="240" w:lineRule="auto"/>
      </w:pPr>
      <w:r>
        <w:separator/>
      </w:r>
    </w:p>
  </w:endnote>
  <w:endnote w:type="continuationSeparator" w:id="0">
    <w:p w:rsidR="00B33559" w:rsidRDefault="00B33559" w:rsidP="00B5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Default="004D0270" w:rsidP="00A50746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F859E90" wp14:editId="3420D2CE">
              <wp:simplePos x="0" y="0"/>
              <wp:positionH relativeFrom="column">
                <wp:posOffset>4322445</wp:posOffset>
              </wp:positionH>
              <wp:positionV relativeFrom="paragraph">
                <wp:posOffset>-53340</wp:posOffset>
              </wp:positionV>
              <wp:extent cx="1469390" cy="393065"/>
              <wp:effectExtent l="0" t="0" r="0" b="6985"/>
              <wp:wrapNone/>
              <wp:docPr id="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9390" cy="393065"/>
                        <a:chOff x="10437" y="15660"/>
                        <a:chExt cx="1473" cy="703"/>
                      </a:xfrm>
                    </wpg:grpSpPr>
                    <wps:wsp>
                      <wps:cNvPr id="4" name="Rectangle 8"/>
                      <wps:cNvSpPr>
                        <a:spLocks noChangeArrowheads="1"/>
                      </wps:cNvSpPr>
                      <wps:spPr bwMode="auto">
                        <a:xfrm>
                          <a:off x="10437" y="15660"/>
                          <a:ext cx="1473" cy="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0270" w:rsidRPr="00BF0965" w:rsidRDefault="004D0270" w:rsidP="00A50746">
                            <w:pPr>
                              <w:pStyle w:val="NumroPage"/>
                              <w:jc w:val="right"/>
                              <w:rPr>
                                <w:color w:val="005297" w:themeColor="accent1"/>
                                <w:sz w:val="22"/>
                              </w:rPr>
                            </w:pP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begin"/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instrText>PAGE   \* MERGEFORMAT</w:instrText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5297" w:themeColor="accent1"/>
                                <w:sz w:val="22"/>
                              </w:rPr>
                              <w:t>2</w:t>
                            </w:r>
                            <w:r w:rsidRPr="00BF0965">
                              <w:rPr>
                                <w:color w:val="005297" w:themeColor="accent1"/>
                                <w:sz w:val="22"/>
                              </w:rPr>
                              <w:fldChar w:fldCharType="end"/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t>/</w: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begin"/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instrText>NUMPAGES</w:instrTex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5297" w:themeColor="accent1"/>
                                <w:sz w:val="18"/>
                              </w:rPr>
                              <w:t>3</w:t>
                            </w:r>
                            <w:r w:rsidRPr="00E453F4">
                              <w:rPr>
                                <w:color w:val="005297" w:themeColor="accent1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859E90" id="Group 5" o:spid="_x0000_s1028" style="position:absolute;left:0;text-align:left;margin-left:340.35pt;margin-top:-4.2pt;width:115.7pt;height:30.95pt;z-index:251658752" coordorigin="10437,15660" coordsize="1473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">
              <v:rect id="Rectangle 8" o:spid="_x0000_s1029" style="position:absolute;left:10437;top:15660;width:1473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" filled="f" fillcolor="white [3212]" stroked="f" strokeweight="2pt">
                <v:textbox>
                  <w:txbxContent>
                    <w:p w:rsidR="004D0270" w:rsidRPr="00BF0965" w:rsidRDefault="004D0270" w:rsidP="00A50746">
                      <w:pPr>
                        <w:pStyle w:val="NumroPage"/>
                        <w:jc w:val="right"/>
                        <w:rPr>
                          <w:color w:val="005297" w:themeColor="accent1"/>
                          <w:sz w:val="22"/>
                        </w:rPr>
                      </w:pP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begin"/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instrText>PAGE   \* MERGEFORMAT</w:instrText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005297" w:themeColor="accent1"/>
                          <w:sz w:val="22"/>
                        </w:rPr>
                        <w:t>2</w:t>
                      </w:r>
                      <w:r w:rsidRPr="00BF0965">
                        <w:rPr>
                          <w:color w:val="005297" w:themeColor="accent1"/>
                          <w:sz w:val="22"/>
                        </w:rPr>
                        <w:fldChar w:fldCharType="end"/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t>/</w: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begin"/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instrText>NUMPAGES</w:instrTex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5297" w:themeColor="accent1"/>
                          <w:sz w:val="18"/>
                        </w:rPr>
                        <w:t>3</w:t>
                      </w:r>
                      <w:r w:rsidRPr="00E453F4">
                        <w:rPr>
                          <w:color w:val="005297" w:themeColor="accent1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559" w:rsidRDefault="00B33559" w:rsidP="00B5510A">
      <w:pPr>
        <w:spacing w:after="0" w:line="240" w:lineRule="auto"/>
      </w:pPr>
      <w:r>
        <w:separator/>
      </w:r>
    </w:p>
  </w:footnote>
  <w:footnote w:type="continuationSeparator" w:id="0">
    <w:p w:rsidR="00B33559" w:rsidRDefault="00B33559" w:rsidP="00B5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Default="004D0270" w:rsidP="001D7697">
    <w:pPr>
      <w:pStyle w:val="En-tte"/>
    </w:pPr>
  </w:p>
  <w:p w:rsidR="004D0270" w:rsidRDefault="004D0270" w:rsidP="001D7697">
    <w:pPr>
      <w:pStyle w:val="En-tte"/>
    </w:pPr>
    <w:r>
      <mc:AlternateContent>
        <mc:Choice Requires="wps">
          <w:drawing>
            <wp:anchor distT="0" distB="0" distL="114300" distR="114300" simplePos="0" relativeHeight="251665920" behindDoc="0" locked="0" layoutInCell="1" allowOverlap="1" wp14:anchorId="3F12477B" wp14:editId="3B4D14B9">
              <wp:simplePos x="0" y="0"/>
              <wp:positionH relativeFrom="column">
                <wp:posOffset>3855720</wp:posOffset>
              </wp:positionH>
              <wp:positionV relativeFrom="paragraph">
                <wp:posOffset>92710</wp:posOffset>
              </wp:positionV>
              <wp:extent cx="2171700" cy="520700"/>
              <wp:effectExtent l="0" t="0" r="0" b="0"/>
              <wp:wrapSquare wrapText="bothSides"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164A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Tour de Lille - 60 Boulevard de Turin  </w:t>
                          </w:r>
                        </w:p>
                        <w:p w:rsidR="0025164A" w:rsidRPr="0078537C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>59 777 EURALILLE</w:t>
                          </w:r>
                          <w:r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25164A" w:rsidRDefault="0025164A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  <w:p w:rsidR="008E4059" w:rsidRPr="0078537C" w:rsidRDefault="008E4059" w:rsidP="008E4059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59 777 EURALILLE</w:t>
                          </w:r>
                          <w:r w:rsidR="004D0270"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4D0270" w:rsidRPr="0078537C" w:rsidRDefault="004D0270" w:rsidP="001D7697">
                          <w:pP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12477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303.6pt;margin-top:7.3pt;width:171pt;height:4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" filled="f" stroked="f">
              <v:textbox>
                <w:txbxContent>
                  <w:p w:rsidR="0025164A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Tour de Lille - 60 Boulevard de Turin  </w:t>
                    </w:r>
                  </w:p>
                  <w:p w:rsidR="0025164A" w:rsidRPr="0078537C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>59 777 EURALILLE</w:t>
                    </w:r>
                    <w:r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25164A" w:rsidRDefault="0025164A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  <w:p w:rsidR="008E4059" w:rsidRPr="0078537C" w:rsidRDefault="008E4059" w:rsidP="008E4059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59 777 EURALILLE</w:t>
                    </w:r>
                    <w:r w:rsidR="004D0270"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4D0270" w:rsidRPr="0078537C" w:rsidRDefault="004D0270" w:rsidP="001D7697">
                    <w:pP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64896" behindDoc="0" locked="0" layoutInCell="1" allowOverlap="1" wp14:anchorId="1720CB49" wp14:editId="60236D55">
          <wp:simplePos x="0" y="0"/>
          <wp:positionH relativeFrom="column">
            <wp:posOffset>1367790</wp:posOffset>
          </wp:positionH>
          <wp:positionV relativeFrom="paragraph">
            <wp:posOffset>635</wp:posOffset>
          </wp:positionV>
          <wp:extent cx="1363980" cy="683895"/>
          <wp:effectExtent l="0" t="0" r="7620" b="1905"/>
          <wp:wrapSquare wrapText="bothSides"/>
          <wp:docPr id="6" name="Image 2" descr="Macintosh HD:Users:alexandre:Dropbox:• OSB:• Clients:• CREADS:INTM:INTM PAPETERIE:Entête de lettre:Links:INTM couleu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andre:Dropbox:• OSB:• Clients:• CREADS:INTM:INTM PAPETERIE:Entête de lettre:Links:INTM couleur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6944" behindDoc="0" locked="0" layoutInCell="1" allowOverlap="1" wp14:anchorId="4A265076" wp14:editId="3AE99F00">
              <wp:simplePos x="0" y="0"/>
              <wp:positionH relativeFrom="margin">
                <wp:align>center</wp:align>
              </wp:positionH>
              <wp:positionV relativeFrom="paragraph">
                <wp:posOffset>90170</wp:posOffset>
              </wp:positionV>
              <wp:extent cx="0" cy="342900"/>
              <wp:effectExtent l="0" t="0" r="19050" b="190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>
                        <a:solidFill>
                          <a:srgbClr val="D53D20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2624C6" id="Connecteur droit 5" o:spid="_x0000_s1026" style="position:absolute;z-index:25166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1pt" to="0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" strokecolor="#d53d20">
              <w10:wrap anchorx="margin"/>
            </v:line>
          </w:pict>
        </mc:Fallback>
      </mc:AlternateContent>
    </w: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Default="004D0270" w:rsidP="001D7697">
    <w:pPr>
      <w:pStyle w:val="En-tte"/>
    </w:pPr>
  </w:p>
  <w:p w:rsidR="004D0270" w:rsidRPr="001D7697" w:rsidRDefault="004D0270" w:rsidP="001D76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270" w:rsidRPr="00575E83" w:rsidRDefault="004D0270" w:rsidP="00575E83">
    <w:pPr>
      <w:pStyle w:val="En-tte"/>
    </w:pPr>
    <w:r>
      <mc:AlternateContent>
        <mc:Choice Requires="wps">
          <w:drawing>
            <wp:anchor distT="0" distB="0" distL="114300" distR="114300" simplePos="0" relativeHeight="251671040" behindDoc="0" locked="0" layoutInCell="1" allowOverlap="1" wp14:anchorId="6A43F02A" wp14:editId="04A2156F">
              <wp:simplePos x="0" y="0"/>
              <wp:positionH relativeFrom="margin">
                <wp:align>right</wp:align>
              </wp:positionH>
              <wp:positionV relativeFrom="paragraph">
                <wp:posOffset>6985</wp:posOffset>
              </wp:positionV>
              <wp:extent cx="1923415" cy="469900"/>
              <wp:effectExtent l="0" t="0" r="0" b="6350"/>
              <wp:wrapSquare wrapText="bothSides"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3415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164A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Tour de Lille - 60 Boulevard de Turin  </w:t>
                          </w:r>
                        </w:p>
                        <w:p w:rsidR="0025164A" w:rsidRPr="0078537C" w:rsidRDefault="0025164A" w:rsidP="0025164A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>59 777 EURALILLE</w:t>
                          </w:r>
                          <w:r w:rsidRPr="0078537C"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3575C6" w:rsidRPr="0078537C" w:rsidRDefault="003575C6" w:rsidP="00575E83">
                          <w:pPr>
                            <w:spacing w:after="0"/>
                            <w:rPr>
                              <w:rFonts w:ascii="Open Sans" w:hAnsi="Open Sans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3F02A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30" type="#_x0000_t202" style="position:absolute;left:0;text-align:left;margin-left:100.25pt;margin-top:.55pt;width:151.45pt;height:37pt;z-index:251671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" filled="f" stroked="f">
              <v:textbox>
                <w:txbxContent>
                  <w:p w:rsidR="0025164A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Tour de Lille - 60 Boulevard de Turin  </w:t>
                    </w:r>
                  </w:p>
                  <w:p w:rsidR="0025164A" w:rsidRPr="0078537C" w:rsidRDefault="0025164A" w:rsidP="0025164A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>59 777 EURALILLE</w:t>
                    </w:r>
                    <w:r w:rsidRPr="0078537C"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  <w:t xml:space="preserve"> </w:t>
                    </w:r>
                  </w:p>
                  <w:p w:rsidR="003575C6" w:rsidRPr="0078537C" w:rsidRDefault="003575C6" w:rsidP="00575E83">
                    <w:pPr>
                      <w:spacing w:after="0"/>
                      <w:rPr>
                        <w:rFonts w:ascii="Open Sans" w:hAnsi="Open Sans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drawing>
        <wp:anchor distT="0" distB="0" distL="114300" distR="114300" simplePos="0" relativeHeight="251668992" behindDoc="0" locked="0" layoutInCell="1" allowOverlap="1" wp14:anchorId="755734B6" wp14:editId="2D8E0EE6">
          <wp:simplePos x="0" y="0"/>
          <wp:positionH relativeFrom="margin">
            <wp:posOffset>596900</wp:posOffset>
          </wp:positionH>
          <wp:positionV relativeFrom="paragraph">
            <wp:posOffset>-38735</wp:posOffset>
          </wp:positionV>
          <wp:extent cx="1363980" cy="683895"/>
          <wp:effectExtent l="0" t="0" r="7620" b="1905"/>
          <wp:wrapSquare wrapText="bothSides"/>
          <wp:docPr id="23" name="Image 2" descr="Macintosh HD:Users:alexandre:Dropbox:• OSB:• Clients:• CREADS:INTM:INTM PAPETERIE:Entête de lettre:Links:INTM couleur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andre:Dropbox:• OSB:• Clients:• CREADS:INTM:INTM PAPETERIE:Entête de lettre:Links:INTM couleur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73088" behindDoc="0" locked="0" layoutInCell="1" allowOverlap="1" wp14:anchorId="3DDE4CDF" wp14:editId="1437CD26">
              <wp:simplePos x="0" y="0"/>
              <wp:positionH relativeFrom="margin">
                <wp:align>center</wp:align>
              </wp:positionH>
              <wp:positionV relativeFrom="paragraph">
                <wp:posOffset>5715</wp:posOffset>
              </wp:positionV>
              <wp:extent cx="0" cy="342900"/>
              <wp:effectExtent l="0" t="0" r="19050" b="19050"/>
              <wp:wrapNone/>
              <wp:docPr id="17" name="Connecteur droi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>
                        <a:solidFill>
                          <a:srgbClr val="D53D20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0D9DE9" id="Connecteur droit 17" o:spid="_x0000_s1026" style="position:absolute;z-index:251673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5pt" to="0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" strokecolor="#d53d20">
              <w10:wrap anchorx="margin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in;height:115.5pt" o:bullet="t">
        <v:imagedata r:id="rId1" o:title="clip_image001"/>
      </v:shape>
    </w:pict>
  </w:numPicBullet>
  <w:abstractNum w:abstractNumId="0" w15:restartNumberingAfterBreak="0">
    <w:nsid w:val="01F425EB"/>
    <w:multiLevelType w:val="hybridMultilevel"/>
    <w:tmpl w:val="061EF9F0"/>
    <w:lvl w:ilvl="0" w:tplc="EDD8350A">
      <w:start w:val="1"/>
      <w:numFmt w:val="bullet"/>
      <w:pStyle w:val="Listepuces3"/>
      <w:lvlText w:val="n"/>
      <w:lvlJc w:val="left"/>
      <w:pPr>
        <w:ind w:left="1211" w:hanging="360"/>
      </w:pPr>
      <w:rPr>
        <w:rFonts w:ascii="Wingdings" w:hAnsi="Wingdings" w:hint="default"/>
        <w:color w:val="808080" w:themeColor="background1" w:themeShade="80"/>
        <w:w w:val="100"/>
        <w:sz w:val="16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56071EB"/>
    <w:multiLevelType w:val="hybridMultilevel"/>
    <w:tmpl w:val="301E3C0E"/>
    <w:lvl w:ilvl="0" w:tplc="793A4C30">
      <w:start w:val="1"/>
      <w:numFmt w:val="bullet"/>
      <w:pStyle w:val="Listepuces5"/>
      <w:lvlText w:val="n"/>
      <w:lvlJc w:val="left"/>
      <w:pPr>
        <w:ind w:left="1778" w:hanging="360"/>
      </w:pPr>
      <w:rPr>
        <w:rFonts w:ascii="Wingdings" w:hAnsi="Wingdings" w:hint="default"/>
        <w:color w:val="A6A6A6" w:themeColor="background1" w:themeShade="A6"/>
        <w:w w:val="100"/>
        <w:sz w:val="12"/>
      </w:rPr>
    </w:lvl>
    <w:lvl w:ilvl="1" w:tplc="040C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0744735D"/>
    <w:multiLevelType w:val="multilevel"/>
    <w:tmpl w:val="66100CB4"/>
    <w:lvl w:ilvl="0">
      <w:start w:val="1"/>
      <w:numFmt w:val="bullet"/>
      <w:pStyle w:val="Listepuces"/>
      <w:lvlText w:val=""/>
      <w:lvlJc w:val="left"/>
      <w:pPr>
        <w:ind w:left="1068" w:hanging="360"/>
      </w:pPr>
      <w:rPr>
        <w:rFonts w:ascii="Wingdings" w:hAnsi="Wingdings" w:hint="default"/>
        <w:color w:val="005297" w:themeColor="accent1"/>
        <w:sz w:val="20"/>
      </w:rPr>
    </w:lvl>
    <w:lvl w:ilvl="1">
      <w:start w:val="1"/>
      <w:numFmt w:val="bullet"/>
      <w:lvlText w:val=""/>
      <w:lvlJc w:val="left"/>
      <w:pPr>
        <w:ind w:left="1428" w:hanging="360"/>
      </w:pPr>
      <w:rPr>
        <w:rFonts w:ascii="Wingdings" w:hAnsi="Wingdings" w:hint="default"/>
        <w:color w:val="1F497D" w:themeColor="text2"/>
        <w:sz w:val="18"/>
      </w:rPr>
    </w:lvl>
    <w:lvl w:ilvl="2">
      <w:start w:val="1"/>
      <w:numFmt w:val="bullet"/>
      <w:lvlText w:val=""/>
      <w:lvlJc w:val="left"/>
      <w:pPr>
        <w:ind w:left="1788" w:hanging="360"/>
      </w:pPr>
      <w:rPr>
        <w:rFonts w:ascii="Wingdings" w:hAnsi="Wingdings" w:hint="default"/>
        <w:color w:val="808080" w:themeColor="background1" w:themeShade="80"/>
        <w:sz w:val="16"/>
      </w:rPr>
    </w:lvl>
    <w:lvl w:ilvl="3">
      <w:start w:val="1"/>
      <w:numFmt w:val="bullet"/>
      <w:lvlText w:val=""/>
      <w:lvlJc w:val="left"/>
      <w:pPr>
        <w:ind w:left="2148" w:hanging="360"/>
      </w:pPr>
      <w:rPr>
        <w:rFonts w:ascii="Wingdings" w:hAnsi="Wingdings" w:hint="default"/>
        <w:color w:val="808080" w:themeColor="background1" w:themeShade="80"/>
        <w:sz w:val="14"/>
      </w:rPr>
    </w:lvl>
    <w:lvl w:ilvl="4">
      <w:start w:val="1"/>
      <w:numFmt w:val="bullet"/>
      <w:lvlText w:val=""/>
      <w:lvlJc w:val="left"/>
      <w:pPr>
        <w:ind w:left="2508" w:hanging="360"/>
      </w:pPr>
      <w:rPr>
        <w:rFonts w:ascii="Wingdings" w:hAnsi="Wingdings" w:hint="default"/>
        <w:color w:val="A6A6A6" w:themeColor="background1" w:themeShade="A6"/>
        <w:sz w:val="12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8E311E9"/>
    <w:multiLevelType w:val="multilevel"/>
    <w:tmpl w:val="F99C6864"/>
    <w:lvl w:ilvl="0">
      <w:start w:val="1"/>
      <w:numFmt w:val="bullet"/>
      <w:pStyle w:val="descriptifposte"/>
      <w:lvlText w:val=""/>
      <w:lvlJc w:val="left"/>
      <w:pPr>
        <w:tabs>
          <w:tab w:val="num" w:pos="510"/>
        </w:tabs>
        <w:ind w:left="510" w:hanging="2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</w:abstractNum>
  <w:abstractNum w:abstractNumId="4" w15:restartNumberingAfterBreak="0">
    <w:nsid w:val="145D6F93"/>
    <w:multiLevelType w:val="hybridMultilevel"/>
    <w:tmpl w:val="35320870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67790A"/>
    <w:multiLevelType w:val="hybridMultilevel"/>
    <w:tmpl w:val="948418A2"/>
    <w:lvl w:ilvl="0" w:tplc="5A9EF81C">
      <w:start w:val="1"/>
      <w:numFmt w:val="bullet"/>
      <w:lvlText w:val="•"/>
      <w:lvlJc w:val="left"/>
      <w:pPr>
        <w:ind w:left="319" w:hanging="139"/>
      </w:pPr>
      <w:rPr>
        <w:rFonts w:ascii="Arial" w:eastAsia="Arial" w:hAnsi="Arial" w:hint="default"/>
        <w:sz w:val="22"/>
        <w:szCs w:val="22"/>
      </w:rPr>
    </w:lvl>
    <w:lvl w:ilvl="1" w:tplc="CCB008CE">
      <w:start w:val="1"/>
      <w:numFmt w:val="bullet"/>
      <w:lvlText w:val="•"/>
      <w:lvlJc w:val="left"/>
      <w:pPr>
        <w:ind w:left="1690" w:hanging="151"/>
      </w:pPr>
      <w:rPr>
        <w:rFonts w:ascii="Arial" w:eastAsia="Arial" w:hAnsi="Arial" w:hint="default"/>
        <w:sz w:val="24"/>
        <w:szCs w:val="24"/>
      </w:rPr>
    </w:lvl>
    <w:lvl w:ilvl="2" w:tplc="02C2088E">
      <w:start w:val="1"/>
      <w:numFmt w:val="bullet"/>
      <w:lvlText w:val="•"/>
      <w:lvlJc w:val="left"/>
      <w:pPr>
        <w:ind w:left="2687" w:hanging="151"/>
      </w:pPr>
      <w:rPr>
        <w:rFonts w:hint="default"/>
      </w:rPr>
    </w:lvl>
    <w:lvl w:ilvl="3" w:tplc="9E361026">
      <w:start w:val="1"/>
      <w:numFmt w:val="bullet"/>
      <w:lvlText w:val="•"/>
      <w:lvlJc w:val="left"/>
      <w:pPr>
        <w:ind w:left="3685" w:hanging="151"/>
      </w:pPr>
      <w:rPr>
        <w:rFonts w:hint="default"/>
      </w:rPr>
    </w:lvl>
    <w:lvl w:ilvl="4" w:tplc="FB34C7FA">
      <w:start w:val="1"/>
      <w:numFmt w:val="bullet"/>
      <w:lvlText w:val="•"/>
      <w:lvlJc w:val="left"/>
      <w:pPr>
        <w:ind w:left="4682" w:hanging="151"/>
      </w:pPr>
      <w:rPr>
        <w:rFonts w:hint="default"/>
      </w:rPr>
    </w:lvl>
    <w:lvl w:ilvl="5" w:tplc="5F1E73BE">
      <w:start w:val="1"/>
      <w:numFmt w:val="bullet"/>
      <w:lvlText w:val="•"/>
      <w:lvlJc w:val="left"/>
      <w:pPr>
        <w:ind w:left="5679" w:hanging="151"/>
      </w:pPr>
      <w:rPr>
        <w:rFonts w:hint="default"/>
      </w:rPr>
    </w:lvl>
    <w:lvl w:ilvl="6" w:tplc="CA42D4FC">
      <w:start w:val="1"/>
      <w:numFmt w:val="bullet"/>
      <w:lvlText w:val="•"/>
      <w:lvlJc w:val="left"/>
      <w:pPr>
        <w:ind w:left="6676" w:hanging="151"/>
      </w:pPr>
      <w:rPr>
        <w:rFonts w:hint="default"/>
      </w:rPr>
    </w:lvl>
    <w:lvl w:ilvl="7" w:tplc="79DEB23E">
      <w:start w:val="1"/>
      <w:numFmt w:val="bullet"/>
      <w:lvlText w:val="•"/>
      <w:lvlJc w:val="left"/>
      <w:pPr>
        <w:ind w:left="7673" w:hanging="151"/>
      </w:pPr>
      <w:rPr>
        <w:rFonts w:hint="default"/>
      </w:rPr>
    </w:lvl>
    <w:lvl w:ilvl="8" w:tplc="67581818">
      <w:start w:val="1"/>
      <w:numFmt w:val="bullet"/>
      <w:lvlText w:val="•"/>
      <w:lvlJc w:val="left"/>
      <w:pPr>
        <w:ind w:left="8671" w:hanging="151"/>
      </w:pPr>
      <w:rPr>
        <w:rFonts w:hint="default"/>
      </w:rPr>
    </w:lvl>
  </w:abstractNum>
  <w:abstractNum w:abstractNumId="6" w15:restartNumberingAfterBreak="0">
    <w:nsid w:val="395E79BF"/>
    <w:multiLevelType w:val="hybridMultilevel"/>
    <w:tmpl w:val="B2A60E0A"/>
    <w:lvl w:ilvl="0" w:tplc="F3D4D19A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B6A04EC"/>
    <w:multiLevelType w:val="hybridMultilevel"/>
    <w:tmpl w:val="FC748E16"/>
    <w:lvl w:ilvl="0" w:tplc="C7384592">
      <w:start w:val="1"/>
      <w:numFmt w:val="bullet"/>
      <w:lvlText w:val=""/>
      <w:lvlPicBulletId w:val="0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color w:val="auto"/>
      </w:rPr>
    </w:lvl>
    <w:lvl w:ilvl="1" w:tplc="6518D3EC">
      <w:start w:val="1"/>
      <w:numFmt w:val="bullet"/>
      <w:pStyle w:val="ListesAction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E1A81"/>
    <w:multiLevelType w:val="hybridMultilevel"/>
    <w:tmpl w:val="92C8A7A4"/>
    <w:lvl w:ilvl="0" w:tplc="C026F3BE">
      <w:start w:val="1"/>
      <w:numFmt w:val="bullet"/>
      <w:pStyle w:val="Listepuces2"/>
      <w:lvlText w:val="n"/>
      <w:lvlJc w:val="left"/>
      <w:pPr>
        <w:ind w:left="1429" w:hanging="360"/>
      </w:pPr>
      <w:rPr>
        <w:rFonts w:ascii="Wingdings" w:hAnsi="Wingdings" w:hint="default"/>
        <w:color w:val="0076A8" w:themeColor="accent5" w:themeShade="BF"/>
        <w:w w:val="100"/>
        <w:sz w:val="18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D72C90"/>
    <w:multiLevelType w:val="multilevel"/>
    <w:tmpl w:val="518E0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483CB6"/>
    <w:multiLevelType w:val="hybridMultilevel"/>
    <w:tmpl w:val="A134E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F6E7C"/>
    <w:multiLevelType w:val="hybridMultilevel"/>
    <w:tmpl w:val="0FCC56DE"/>
    <w:lvl w:ilvl="0" w:tplc="EBFA53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63183"/>
    <w:multiLevelType w:val="hybridMultilevel"/>
    <w:tmpl w:val="ADA2CF68"/>
    <w:lvl w:ilvl="0" w:tplc="040C000D">
      <w:start w:val="1"/>
      <w:numFmt w:val="bullet"/>
      <w:pStyle w:val="Listepuces4"/>
      <w:lvlText w:val="n"/>
      <w:lvlJc w:val="left"/>
      <w:pPr>
        <w:ind w:left="1495" w:hanging="360"/>
      </w:pPr>
      <w:rPr>
        <w:rFonts w:ascii="Wingdings" w:hAnsi="Wingdings" w:hint="default"/>
        <w:color w:val="808080" w:themeColor="background1" w:themeShade="80"/>
        <w:w w:val="100"/>
        <w:sz w:val="14"/>
      </w:rPr>
    </w:lvl>
    <w:lvl w:ilvl="1" w:tplc="040C0001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1"/>
  </w:num>
  <w:num w:numId="10">
    <w:abstractNumId w:val="4"/>
  </w:num>
  <w:num w:numId="11">
    <w:abstractNumId w:val="6"/>
  </w:num>
  <w:num w:numId="12">
    <w:abstractNumId w:val="2"/>
  </w:num>
  <w:num w:numId="13">
    <w:abstractNumId w:val="2"/>
  </w:num>
  <w:num w:numId="14">
    <w:abstractNumId w:val="7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0"/>
  </w:num>
  <w:num w:numId="24">
    <w:abstractNumId w:val="2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D6"/>
    <w:rsid w:val="00026495"/>
    <w:rsid w:val="00026E09"/>
    <w:rsid w:val="00035A48"/>
    <w:rsid w:val="00040CCC"/>
    <w:rsid w:val="00042029"/>
    <w:rsid w:val="00045875"/>
    <w:rsid w:val="00045921"/>
    <w:rsid w:val="00051B66"/>
    <w:rsid w:val="00055D71"/>
    <w:rsid w:val="0005774D"/>
    <w:rsid w:val="00061359"/>
    <w:rsid w:val="00063D6E"/>
    <w:rsid w:val="00064D21"/>
    <w:rsid w:val="0008570F"/>
    <w:rsid w:val="000957A9"/>
    <w:rsid w:val="000A517A"/>
    <w:rsid w:val="000E0E5A"/>
    <w:rsid w:val="000F3598"/>
    <w:rsid w:val="00101B92"/>
    <w:rsid w:val="001251A0"/>
    <w:rsid w:val="0012591F"/>
    <w:rsid w:val="001439BD"/>
    <w:rsid w:val="001475E2"/>
    <w:rsid w:val="00152527"/>
    <w:rsid w:val="00156D31"/>
    <w:rsid w:val="00161F7B"/>
    <w:rsid w:val="001679BC"/>
    <w:rsid w:val="001817B2"/>
    <w:rsid w:val="00195D6A"/>
    <w:rsid w:val="001B3FBD"/>
    <w:rsid w:val="001C163A"/>
    <w:rsid w:val="001C1828"/>
    <w:rsid w:val="001C7319"/>
    <w:rsid w:val="001D29C5"/>
    <w:rsid w:val="001D7697"/>
    <w:rsid w:val="001E0C59"/>
    <w:rsid w:val="001E2232"/>
    <w:rsid w:val="001E2F11"/>
    <w:rsid w:val="001E5D23"/>
    <w:rsid w:val="001F119B"/>
    <w:rsid w:val="001F1B7A"/>
    <w:rsid w:val="001F3747"/>
    <w:rsid w:val="00212EA3"/>
    <w:rsid w:val="00224DF3"/>
    <w:rsid w:val="002365DF"/>
    <w:rsid w:val="002429CC"/>
    <w:rsid w:val="0025164A"/>
    <w:rsid w:val="0025214B"/>
    <w:rsid w:val="00255E7F"/>
    <w:rsid w:val="002563B1"/>
    <w:rsid w:val="0026510F"/>
    <w:rsid w:val="002705E0"/>
    <w:rsid w:val="00273B91"/>
    <w:rsid w:val="00291816"/>
    <w:rsid w:val="00292B8B"/>
    <w:rsid w:val="00296A3C"/>
    <w:rsid w:val="002A4BB0"/>
    <w:rsid w:val="002B2375"/>
    <w:rsid w:val="002B28D6"/>
    <w:rsid w:val="002B4755"/>
    <w:rsid w:val="002B7F25"/>
    <w:rsid w:val="002C2C2B"/>
    <w:rsid w:val="002D2821"/>
    <w:rsid w:val="002F2EB0"/>
    <w:rsid w:val="002F3B08"/>
    <w:rsid w:val="002F3D31"/>
    <w:rsid w:val="00306854"/>
    <w:rsid w:val="00307FE9"/>
    <w:rsid w:val="003127E8"/>
    <w:rsid w:val="00314160"/>
    <w:rsid w:val="00325539"/>
    <w:rsid w:val="00330363"/>
    <w:rsid w:val="0033694F"/>
    <w:rsid w:val="00337BC5"/>
    <w:rsid w:val="003548B1"/>
    <w:rsid w:val="00356733"/>
    <w:rsid w:val="003575C6"/>
    <w:rsid w:val="00380C82"/>
    <w:rsid w:val="0038692F"/>
    <w:rsid w:val="003A15BA"/>
    <w:rsid w:val="003B34EC"/>
    <w:rsid w:val="003B38FE"/>
    <w:rsid w:val="003B774B"/>
    <w:rsid w:val="003C22CB"/>
    <w:rsid w:val="003C2E6E"/>
    <w:rsid w:val="003D1F0A"/>
    <w:rsid w:val="003D5AC7"/>
    <w:rsid w:val="003D6213"/>
    <w:rsid w:val="003D681E"/>
    <w:rsid w:val="003F2C3E"/>
    <w:rsid w:val="003F614D"/>
    <w:rsid w:val="004311D1"/>
    <w:rsid w:val="00453376"/>
    <w:rsid w:val="00456BAC"/>
    <w:rsid w:val="0045716A"/>
    <w:rsid w:val="004611C9"/>
    <w:rsid w:val="00461A54"/>
    <w:rsid w:val="00464F2F"/>
    <w:rsid w:val="00466849"/>
    <w:rsid w:val="0047442F"/>
    <w:rsid w:val="00474663"/>
    <w:rsid w:val="00481DDE"/>
    <w:rsid w:val="00482D55"/>
    <w:rsid w:val="004870F7"/>
    <w:rsid w:val="0049270E"/>
    <w:rsid w:val="004A16A5"/>
    <w:rsid w:val="004A4E03"/>
    <w:rsid w:val="004B3C1E"/>
    <w:rsid w:val="004C14F7"/>
    <w:rsid w:val="004D0270"/>
    <w:rsid w:val="004E750A"/>
    <w:rsid w:val="004F36A8"/>
    <w:rsid w:val="00526591"/>
    <w:rsid w:val="00547842"/>
    <w:rsid w:val="0055491B"/>
    <w:rsid w:val="005552EB"/>
    <w:rsid w:val="00575E83"/>
    <w:rsid w:val="005843C6"/>
    <w:rsid w:val="00592D1B"/>
    <w:rsid w:val="005A0BF5"/>
    <w:rsid w:val="005A1B9A"/>
    <w:rsid w:val="005A3154"/>
    <w:rsid w:val="005A5445"/>
    <w:rsid w:val="005A6AA2"/>
    <w:rsid w:val="005A79EB"/>
    <w:rsid w:val="005B5F81"/>
    <w:rsid w:val="005C2FAA"/>
    <w:rsid w:val="005C3198"/>
    <w:rsid w:val="005C5514"/>
    <w:rsid w:val="005D0811"/>
    <w:rsid w:val="005D09B6"/>
    <w:rsid w:val="005D3F19"/>
    <w:rsid w:val="005D63C3"/>
    <w:rsid w:val="005E17A6"/>
    <w:rsid w:val="005F28D9"/>
    <w:rsid w:val="005F2F23"/>
    <w:rsid w:val="005F47A9"/>
    <w:rsid w:val="00603AAF"/>
    <w:rsid w:val="006045F9"/>
    <w:rsid w:val="00617D56"/>
    <w:rsid w:val="006244A8"/>
    <w:rsid w:val="00647DBA"/>
    <w:rsid w:val="00660E5D"/>
    <w:rsid w:val="00667CDC"/>
    <w:rsid w:val="00687E68"/>
    <w:rsid w:val="00694829"/>
    <w:rsid w:val="006966E3"/>
    <w:rsid w:val="006A10A2"/>
    <w:rsid w:val="006A3A30"/>
    <w:rsid w:val="006C29D6"/>
    <w:rsid w:val="006C30F5"/>
    <w:rsid w:val="006D051D"/>
    <w:rsid w:val="006D2EA5"/>
    <w:rsid w:val="006E02D8"/>
    <w:rsid w:val="006E04C6"/>
    <w:rsid w:val="006E15DD"/>
    <w:rsid w:val="006E22A1"/>
    <w:rsid w:val="006E512A"/>
    <w:rsid w:val="007058F0"/>
    <w:rsid w:val="00705EED"/>
    <w:rsid w:val="00706E1C"/>
    <w:rsid w:val="00746A44"/>
    <w:rsid w:val="00746EA6"/>
    <w:rsid w:val="0075770D"/>
    <w:rsid w:val="0076484D"/>
    <w:rsid w:val="00780562"/>
    <w:rsid w:val="00783169"/>
    <w:rsid w:val="007841EC"/>
    <w:rsid w:val="00792A40"/>
    <w:rsid w:val="007A4406"/>
    <w:rsid w:val="007A509A"/>
    <w:rsid w:val="007B74E9"/>
    <w:rsid w:val="007C3461"/>
    <w:rsid w:val="007C484E"/>
    <w:rsid w:val="007D2D23"/>
    <w:rsid w:val="007D35F0"/>
    <w:rsid w:val="007D6B93"/>
    <w:rsid w:val="007D7BE7"/>
    <w:rsid w:val="007E09BE"/>
    <w:rsid w:val="007E7E5D"/>
    <w:rsid w:val="0080378F"/>
    <w:rsid w:val="00822366"/>
    <w:rsid w:val="00836065"/>
    <w:rsid w:val="00847708"/>
    <w:rsid w:val="00854382"/>
    <w:rsid w:val="008626E6"/>
    <w:rsid w:val="008647F4"/>
    <w:rsid w:val="008721C4"/>
    <w:rsid w:val="00877FFB"/>
    <w:rsid w:val="008828B9"/>
    <w:rsid w:val="00894F68"/>
    <w:rsid w:val="00896052"/>
    <w:rsid w:val="008D7A7E"/>
    <w:rsid w:val="008E075C"/>
    <w:rsid w:val="008E2F75"/>
    <w:rsid w:val="008E3024"/>
    <w:rsid w:val="008E4059"/>
    <w:rsid w:val="008F055F"/>
    <w:rsid w:val="008F444F"/>
    <w:rsid w:val="009134BE"/>
    <w:rsid w:val="00915CE9"/>
    <w:rsid w:val="00943436"/>
    <w:rsid w:val="00945138"/>
    <w:rsid w:val="009573CB"/>
    <w:rsid w:val="00957ACB"/>
    <w:rsid w:val="00957CB2"/>
    <w:rsid w:val="00967979"/>
    <w:rsid w:val="009772C0"/>
    <w:rsid w:val="009862DC"/>
    <w:rsid w:val="009872CC"/>
    <w:rsid w:val="00990708"/>
    <w:rsid w:val="0099095B"/>
    <w:rsid w:val="00991CD4"/>
    <w:rsid w:val="00993517"/>
    <w:rsid w:val="00997111"/>
    <w:rsid w:val="009C7F31"/>
    <w:rsid w:val="009E190D"/>
    <w:rsid w:val="009E23A7"/>
    <w:rsid w:val="009E3B05"/>
    <w:rsid w:val="009F4948"/>
    <w:rsid w:val="009F5D21"/>
    <w:rsid w:val="00A047C8"/>
    <w:rsid w:val="00A06C11"/>
    <w:rsid w:val="00A10D92"/>
    <w:rsid w:val="00A12ADB"/>
    <w:rsid w:val="00A304B2"/>
    <w:rsid w:val="00A312E9"/>
    <w:rsid w:val="00A33798"/>
    <w:rsid w:val="00A338A0"/>
    <w:rsid w:val="00A36D10"/>
    <w:rsid w:val="00A50746"/>
    <w:rsid w:val="00A52517"/>
    <w:rsid w:val="00A56101"/>
    <w:rsid w:val="00A65B8F"/>
    <w:rsid w:val="00A70A50"/>
    <w:rsid w:val="00A7162E"/>
    <w:rsid w:val="00AB083B"/>
    <w:rsid w:val="00AB166C"/>
    <w:rsid w:val="00AC01F9"/>
    <w:rsid w:val="00AD382E"/>
    <w:rsid w:val="00AD5EC3"/>
    <w:rsid w:val="00AF0075"/>
    <w:rsid w:val="00AF23BD"/>
    <w:rsid w:val="00B05E17"/>
    <w:rsid w:val="00B168C4"/>
    <w:rsid w:val="00B17F06"/>
    <w:rsid w:val="00B27D21"/>
    <w:rsid w:val="00B33559"/>
    <w:rsid w:val="00B5510A"/>
    <w:rsid w:val="00B6476F"/>
    <w:rsid w:val="00B72406"/>
    <w:rsid w:val="00B76B28"/>
    <w:rsid w:val="00BC4306"/>
    <w:rsid w:val="00BD32A1"/>
    <w:rsid w:val="00BD56FB"/>
    <w:rsid w:val="00BE6D0E"/>
    <w:rsid w:val="00BF6BF1"/>
    <w:rsid w:val="00C03F61"/>
    <w:rsid w:val="00C060E4"/>
    <w:rsid w:val="00C23191"/>
    <w:rsid w:val="00C25DD9"/>
    <w:rsid w:val="00C3036E"/>
    <w:rsid w:val="00C346A0"/>
    <w:rsid w:val="00C43D63"/>
    <w:rsid w:val="00C455D2"/>
    <w:rsid w:val="00C56FC6"/>
    <w:rsid w:val="00C635A8"/>
    <w:rsid w:val="00C77C84"/>
    <w:rsid w:val="00C85F0A"/>
    <w:rsid w:val="00C86843"/>
    <w:rsid w:val="00C872F9"/>
    <w:rsid w:val="00C92F5C"/>
    <w:rsid w:val="00CA19D6"/>
    <w:rsid w:val="00CA5BE9"/>
    <w:rsid w:val="00CB0023"/>
    <w:rsid w:val="00CB4253"/>
    <w:rsid w:val="00CB5819"/>
    <w:rsid w:val="00CB7D46"/>
    <w:rsid w:val="00CC4A52"/>
    <w:rsid w:val="00CC65D6"/>
    <w:rsid w:val="00CC7E11"/>
    <w:rsid w:val="00CE396E"/>
    <w:rsid w:val="00CF5153"/>
    <w:rsid w:val="00D01E20"/>
    <w:rsid w:val="00D0440C"/>
    <w:rsid w:val="00D20E0A"/>
    <w:rsid w:val="00D24A19"/>
    <w:rsid w:val="00D318A3"/>
    <w:rsid w:val="00D324CC"/>
    <w:rsid w:val="00D46718"/>
    <w:rsid w:val="00D574BC"/>
    <w:rsid w:val="00D57D10"/>
    <w:rsid w:val="00D712A2"/>
    <w:rsid w:val="00D73F87"/>
    <w:rsid w:val="00D76337"/>
    <w:rsid w:val="00D82983"/>
    <w:rsid w:val="00D84034"/>
    <w:rsid w:val="00D935D2"/>
    <w:rsid w:val="00DA5069"/>
    <w:rsid w:val="00DB09DE"/>
    <w:rsid w:val="00DB3060"/>
    <w:rsid w:val="00DB3B31"/>
    <w:rsid w:val="00DB5915"/>
    <w:rsid w:val="00DC1BB3"/>
    <w:rsid w:val="00DC2E76"/>
    <w:rsid w:val="00DD2184"/>
    <w:rsid w:val="00DD4A52"/>
    <w:rsid w:val="00DE46CC"/>
    <w:rsid w:val="00DE563D"/>
    <w:rsid w:val="00E02DBF"/>
    <w:rsid w:val="00E02F72"/>
    <w:rsid w:val="00E1260C"/>
    <w:rsid w:val="00E22D8D"/>
    <w:rsid w:val="00E22FA7"/>
    <w:rsid w:val="00E24863"/>
    <w:rsid w:val="00E33C67"/>
    <w:rsid w:val="00E37068"/>
    <w:rsid w:val="00E37D4B"/>
    <w:rsid w:val="00E4796C"/>
    <w:rsid w:val="00E5416C"/>
    <w:rsid w:val="00E62E3C"/>
    <w:rsid w:val="00E76DE1"/>
    <w:rsid w:val="00E81294"/>
    <w:rsid w:val="00E86BB7"/>
    <w:rsid w:val="00E91EE5"/>
    <w:rsid w:val="00E94926"/>
    <w:rsid w:val="00E9574B"/>
    <w:rsid w:val="00EB2F84"/>
    <w:rsid w:val="00EC0A9B"/>
    <w:rsid w:val="00EC62FD"/>
    <w:rsid w:val="00EC759C"/>
    <w:rsid w:val="00ED0763"/>
    <w:rsid w:val="00EF1DB3"/>
    <w:rsid w:val="00F2281E"/>
    <w:rsid w:val="00F37E34"/>
    <w:rsid w:val="00F44110"/>
    <w:rsid w:val="00F44B17"/>
    <w:rsid w:val="00F540BA"/>
    <w:rsid w:val="00F55787"/>
    <w:rsid w:val="00F60998"/>
    <w:rsid w:val="00F765D1"/>
    <w:rsid w:val="00F8273F"/>
    <w:rsid w:val="00F84A0B"/>
    <w:rsid w:val="00F84EFA"/>
    <w:rsid w:val="00F85673"/>
    <w:rsid w:val="00F963BB"/>
    <w:rsid w:val="00FB5AD8"/>
    <w:rsid w:val="00FB7AED"/>
    <w:rsid w:val="00FB7E2C"/>
    <w:rsid w:val="00FC6079"/>
    <w:rsid w:val="00FC77B3"/>
    <w:rsid w:val="00FD49B9"/>
    <w:rsid w:val="00FE03A3"/>
    <w:rsid w:val="00FE1D70"/>
    <w:rsid w:val="00FE30A1"/>
    <w:rsid w:val="00FE5927"/>
    <w:rsid w:val="00FF425B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1040D"/>
  <w15:docId w15:val="{67A884AA-40FE-49CE-A2B6-B21D962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5" w:unhideWhenUsed="1" w:qFormat="1"/>
    <w:lsdException w:name="List Bullet 3" w:semiHidden="1" w:uiPriority="5" w:unhideWhenUsed="1" w:qFormat="1"/>
    <w:lsdException w:name="List Bullet 4" w:semiHidden="1" w:uiPriority="5" w:unhideWhenUsed="1" w:qFormat="1"/>
    <w:lsdException w:name="List Bullet 5" w:semiHidden="1" w:uiPriority="5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294"/>
    <w:pPr>
      <w:jc w:val="both"/>
    </w:pPr>
    <w:rPr>
      <w:sz w:val="20"/>
    </w:rPr>
  </w:style>
  <w:style w:type="paragraph" w:styleId="Titre1">
    <w:name w:val="heading 1"/>
    <w:basedOn w:val="Paragraphedeliste"/>
    <w:next w:val="Normal"/>
    <w:link w:val="Titre1Car"/>
    <w:uiPriority w:val="4"/>
    <w:qFormat/>
    <w:rsid w:val="007058F0"/>
    <w:pPr>
      <w:keepNext/>
      <w:keepLines/>
      <w:pBdr>
        <w:top w:val="single" w:sz="4" w:space="1" w:color="005297" w:themeColor="accent1"/>
        <w:left w:val="single" w:sz="4" w:space="4" w:color="005297" w:themeColor="accent1"/>
        <w:bottom w:val="single" w:sz="4" w:space="1" w:color="005297" w:themeColor="accent1"/>
        <w:right w:val="single" w:sz="4" w:space="4" w:color="005297" w:themeColor="accent1"/>
      </w:pBdr>
      <w:shd w:val="clear" w:color="auto" w:fill="005297" w:themeFill="accent1"/>
      <w:suppressAutoHyphens/>
      <w:spacing w:after="0" w:line="240" w:lineRule="auto"/>
      <w:ind w:left="85"/>
      <w:contextualSpacing w:val="0"/>
      <w:outlineLvl w:val="0"/>
    </w:pPr>
    <w:rPr>
      <w:rFonts w:eastAsiaTheme="minorEastAsia"/>
      <w:b/>
      <w:caps/>
      <w:color w:val="FFFFFF" w:themeColor="background1"/>
      <w:sz w:val="28"/>
      <w:szCs w:val="20"/>
      <w:lang w:eastAsia="fr-FR"/>
    </w:rPr>
  </w:style>
  <w:style w:type="paragraph" w:styleId="Titre2">
    <w:name w:val="heading 2"/>
    <w:basedOn w:val="Titre1"/>
    <w:next w:val="Normal"/>
    <w:link w:val="Titre2Car"/>
    <w:uiPriority w:val="4"/>
    <w:qFormat/>
    <w:rsid w:val="007058F0"/>
    <w:pPr>
      <w:pBdr>
        <w:top w:val="single" w:sz="24" w:space="1" w:color="005297" w:themeColor="accent1"/>
        <w:left w:val="none" w:sz="0" w:space="0" w:color="auto"/>
        <w:bottom w:val="single" w:sz="4" w:space="1" w:color="BFBFBF" w:themeColor="background1" w:themeShade="BF"/>
        <w:right w:val="single" w:sz="4" w:space="4" w:color="FFFFFF" w:themeColor="background1"/>
      </w:pBdr>
      <w:shd w:val="clear" w:color="auto" w:fill="auto"/>
      <w:tabs>
        <w:tab w:val="left" w:pos="1134"/>
        <w:tab w:val="right" w:pos="9072"/>
      </w:tabs>
      <w:spacing w:before="480" w:after="120"/>
      <w:ind w:left="0"/>
      <w:outlineLvl w:val="1"/>
    </w:pPr>
    <w:rPr>
      <w:rFonts w:eastAsia="Times New Roman"/>
      <w:caps w:val="0"/>
      <w:smallCaps/>
      <w:color w:val="005297" w:themeColor="accent1"/>
    </w:rPr>
  </w:style>
  <w:style w:type="paragraph" w:styleId="Titre3">
    <w:name w:val="heading 3"/>
    <w:basedOn w:val="Paragraphedeliste"/>
    <w:next w:val="Normal"/>
    <w:link w:val="Titre3Car"/>
    <w:uiPriority w:val="4"/>
    <w:qFormat/>
    <w:rsid w:val="007058F0"/>
    <w:pPr>
      <w:keepNext/>
      <w:keepLines/>
      <w:pBdr>
        <w:bottom w:val="single" w:sz="4" w:space="1" w:color="808080" w:themeColor="background1" w:themeShade="80"/>
        <w:right w:val="single" w:sz="4" w:space="4" w:color="FFFFFF" w:themeColor="background1"/>
      </w:pBdr>
      <w:suppressAutoHyphens/>
      <w:spacing w:after="240" w:line="240" w:lineRule="auto"/>
      <w:ind w:left="0"/>
      <w:outlineLvl w:val="2"/>
    </w:pPr>
    <w:rPr>
      <w:rFonts w:eastAsia="Times New Roman"/>
      <w:i/>
      <w:color w:val="005297" w:themeColor="accent1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B5510A"/>
    <w:pPr>
      <w:numPr>
        <w:ilvl w:val="12"/>
      </w:numPr>
      <w:spacing w:after="0" w:line="240" w:lineRule="auto"/>
      <w:outlineLvl w:val="3"/>
    </w:pPr>
    <w:rPr>
      <w:rFonts w:eastAsia="Times New Roman" w:cs="Calibri"/>
      <w:b/>
      <w:bCs/>
      <w:caps/>
      <w:color w:val="005297" w:themeColor="accent1"/>
      <w:szCs w:val="20"/>
      <w:lang w:eastAsia="fr-FR"/>
    </w:rPr>
  </w:style>
  <w:style w:type="paragraph" w:styleId="Titre5">
    <w:name w:val="heading 5"/>
    <w:basedOn w:val="Paragraphedeliste"/>
    <w:next w:val="Normal"/>
    <w:link w:val="Titre5Car"/>
    <w:uiPriority w:val="4"/>
    <w:semiHidden/>
    <w:unhideWhenUsed/>
    <w:qFormat/>
    <w:rsid w:val="00B5510A"/>
    <w:pPr>
      <w:keepNext/>
      <w:keepLines/>
      <w:numPr>
        <w:ilvl w:val="4"/>
        <w:numId w:val="5"/>
      </w:numPr>
      <w:suppressAutoHyphens/>
      <w:spacing w:before="40" w:after="40"/>
      <w:ind w:left="993" w:hanging="993"/>
      <w:outlineLvl w:val="4"/>
    </w:pPr>
    <w:rPr>
      <w:rFonts w:eastAsiaTheme="minorEastAsia"/>
      <w:color w:val="595959" w:themeColor="text1" w:themeTint="A6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aliases w:val="st3"/>
    <w:basedOn w:val="Grilledetableau2"/>
    <w:uiPriority w:val="59"/>
    <w:rsid w:val="00CC7E11"/>
    <w:pPr>
      <w:spacing w:before="120" w:after="120" w:line="240" w:lineRule="auto"/>
      <w:jc w:val="both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  <w:sz w:val="36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6196B" w:themeFill="accent4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pPr>
        <w:jc w:val="left"/>
      </w:pPr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vAlign w:val="top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E7C9" w:themeFill="accent2" w:themeFillTint="33"/>
      </w:tcPr>
    </w:tblStylePr>
  </w:style>
  <w:style w:type="table" w:styleId="Grilledetableau8">
    <w:name w:val="Table Grid 8"/>
    <w:basedOn w:val="TableauNormal"/>
    <w:uiPriority w:val="99"/>
    <w:semiHidden/>
    <w:unhideWhenUsed/>
    <w:rsid w:val="005C55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12AD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12A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1Car">
    <w:name w:val="Titre 1 Car"/>
    <w:basedOn w:val="Policepardfaut"/>
    <w:link w:val="Titre1"/>
    <w:uiPriority w:val="4"/>
    <w:rsid w:val="007058F0"/>
    <w:rPr>
      <w:rFonts w:eastAsiaTheme="minorEastAsia"/>
      <w:b/>
      <w:caps/>
      <w:color w:val="FFFFFF" w:themeColor="background1"/>
      <w:sz w:val="28"/>
      <w:szCs w:val="20"/>
      <w:shd w:val="clear" w:color="auto" w:fill="005297" w:themeFill="accent1"/>
      <w:lang w:eastAsia="fr-FR"/>
    </w:rPr>
  </w:style>
  <w:style w:type="character" w:customStyle="1" w:styleId="Titre2Car">
    <w:name w:val="Titre 2 Car"/>
    <w:basedOn w:val="Policepardfaut"/>
    <w:link w:val="Titre2"/>
    <w:uiPriority w:val="4"/>
    <w:rsid w:val="007058F0"/>
    <w:rPr>
      <w:rFonts w:eastAsia="Times New Roman"/>
      <w:b/>
      <w:smallCaps/>
      <w:color w:val="005297" w:themeColor="accent1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4"/>
    <w:rsid w:val="007058F0"/>
    <w:rPr>
      <w:rFonts w:eastAsia="Times New Roman"/>
      <w:i/>
      <w:color w:val="005297" w:themeColor="accent1"/>
      <w:sz w:val="24"/>
      <w:szCs w:val="20"/>
      <w:lang w:eastAsia="fr-FR"/>
    </w:rPr>
  </w:style>
  <w:style w:type="paragraph" w:customStyle="1" w:styleId="Profil">
    <w:name w:val="Profil"/>
    <w:basedOn w:val="Normal"/>
    <w:link w:val="ProfilCar"/>
    <w:qFormat/>
    <w:rsid w:val="003C2E6E"/>
    <w:pPr>
      <w:spacing w:after="0"/>
      <w:jc w:val="right"/>
    </w:pPr>
    <w:rPr>
      <w:b/>
      <w:color w:val="005297" w:themeColor="accent1"/>
      <w:sz w:val="28"/>
    </w:rPr>
  </w:style>
  <w:style w:type="paragraph" w:customStyle="1" w:styleId="ProfilPrnom-Nom">
    <w:name w:val="Profil : Prénom - Nom"/>
    <w:basedOn w:val="Normal"/>
    <w:link w:val="ProfilPrnom-NomCar"/>
    <w:qFormat/>
    <w:rsid w:val="003C2E6E"/>
    <w:pPr>
      <w:spacing w:after="0"/>
      <w:jc w:val="right"/>
    </w:pPr>
    <w:rPr>
      <w:b/>
      <w:sz w:val="28"/>
    </w:rPr>
  </w:style>
  <w:style w:type="character" w:customStyle="1" w:styleId="ProfilCar">
    <w:name w:val="Profil Car"/>
    <w:basedOn w:val="Policepardfaut"/>
    <w:link w:val="Profil"/>
    <w:rsid w:val="003C2E6E"/>
    <w:rPr>
      <w:b/>
      <w:color w:val="005297" w:themeColor="accent1"/>
      <w:sz w:val="28"/>
    </w:rPr>
  </w:style>
  <w:style w:type="paragraph" w:customStyle="1" w:styleId="ProfilExperience">
    <w:name w:val="Profil : Experience"/>
    <w:basedOn w:val="Normal"/>
    <w:link w:val="ProfilExperienceCar"/>
    <w:qFormat/>
    <w:rsid w:val="003C2E6E"/>
    <w:pPr>
      <w:spacing w:after="0"/>
      <w:jc w:val="right"/>
    </w:pPr>
    <w:rPr>
      <w:b/>
    </w:rPr>
  </w:style>
  <w:style w:type="character" w:customStyle="1" w:styleId="ProfilPrnom-NomCar">
    <w:name w:val="Profil : Prénom - Nom Car"/>
    <w:basedOn w:val="Policepardfaut"/>
    <w:link w:val="ProfilPrnom-Nom"/>
    <w:rsid w:val="003C2E6E"/>
    <w:rPr>
      <w:b/>
      <w:sz w:val="28"/>
    </w:rPr>
  </w:style>
  <w:style w:type="paragraph" w:customStyle="1" w:styleId="DetailComptence">
    <w:name w:val="Detail Compétence"/>
    <w:basedOn w:val="Normal"/>
    <w:link w:val="DetailComptenceCar"/>
    <w:qFormat/>
    <w:rsid w:val="003C2E6E"/>
    <w:pPr>
      <w:spacing w:after="240" w:line="240" w:lineRule="auto"/>
      <w:ind w:left="1418" w:hanging="1418"/>
    </w:pPr>
  </w:style>
  <w:style w:type="character" w:customStyle="1" w:styleId="ProfilExperienceCar">
    <w:name w:val="Profil : Experience Car"/>
    <w:basedOn w:val="Policepardfaut"/>
    <w:link w:val="ProfilExperience"/>
    <w:rsid w:val="003C2E6E"/>
    <w:rPr>
      <w:b/>
      <w:sz w:val="20"/>
    </w:rPr>
  </w:style>
  <w:style w:type="paragraph" w:customStyle="1" w:styleId="DtailComptenceTitre">
    <w:name w:val="Détail Compétence : Titre"/>
    <w:basedOn w:val="DetailComptence"/>
    <w:link w:val="DtailComptenceTitreCar"/>
    <w:qFormat/>
    <w:rsid w:val="003C2E6E"/>
    <w:rPr>
      <w:b/>
      <w:color w:val="005297" w:themeColor="accent1"/>
    </w:rPr>
  </w:style>
  <w:style w:type="character" w:customStyle="1" w:styleId="DetailComptenceCar">
    <w:name w:val="Detail Compétence Car"/>
    <w:basedOn w:val="Policepardfaut"/>
    <w:link w:val="DetailComptence"/>
    <w:rsid w:val="003C2E6E"/>
    <w:rPr>
      <w:sz w:val="20"/>
    </w:rPr>
  </w:style>
  <w:style w:type="paragraph" w:customStyle="1" w:styleId="TitreRfrence">
    <w:name w:val="Titre Référence"/>
    <w:basedOn w:val="Titre2"/>
    <w:link w:val="TitreRfrenceCar"/>
    <w:qFormat/>
    <w:rsid w:val="003C2E6E"/>
    <w:pPr>
      <w:pBdr>
        <w:bottom w:val="none" w:sz="0" w:space="0" w:color="auto"/>
      </w:pBdr>
      <w:spacing w:after="0"/>
    </w:pPr>
  </w:style>
  <w:style w:type="character" w:customStyle="1" w:styleId="DtailComptenceTitreCar">
    <w:name w:val="Détail Compétence : Titre Car"/>
    <w:basedOn w:val="DetailComptenceCar"/>
    <w:link w:val="DtailComptenceTitre"/>
    <w:rsid w:val="003C2E6E"/>
    <w:rPr>
      <w:b/>
      <w:color w:val="005297" w:themeColor="accent1"/>
      <w:sz w:val="20"/>
    </w:rPr>
  </w:style>
  <w:style w:type="character" w:customStyle="1" w:styleId="TitreRfrenceCar">
    <w:name w:val="Titre Référence Car"/>
    <w:basedOn w:val="Titre2Car"/>
    <w:link w:val="TitreRfrence"/>
    <w:rsid w:val="003C2E6E"/>
    <w:rPr>
      <w:rFonts w:eastAsia="Times New Roman"/>
      <w:b/>
      <w:smallCaps/>
      <w:color w:val="005297" w:themeColor="accent1"/>
      <w:sz w:val="28"/>
      <w:szCs w:val="20"/>
      <w:lang w:eastAsia="fr-FR"/>
    </w:rPr>
  </w:style>
  <w:style w:type="paragraph" w:styleId="Paragraphedeliste">
    <w:name w:val="List Paragraph"/>
    <w:basedOn w:val="Normal"/>
    <w:uiPriority w:val="1"/>
    <w:unhideWhenUsed/>
    <w:qFormat/>
    <w:rsid w:val="003C2E6E"/>
    <w:pPr>
      <w:ind w:left="720"/>
      <w:contextualSpacing/>
    </w:pPr>
  </w:style>
  <w:style w:type="paragraph" w:styleId="Listepuces4">
    <w:name w:val="List Bullet 4"/>
    <w:basedOn w:val="Paragraphedeliste"/>
    <w:uiPriority w:val="5"/>
    <w:semiHidden/>
    <w:unhideWhenUsed/>
    <w:qFormat/>
    <w:rsid w:val="003C2E6E"/>
    <w:pPr>
      <w:keepNext/>
      <w:keepLines/>
      <w:numPr>
        <w:numId w:val="3"/>
      </w:numPr>
      <w:suppressAutoHyphens/>
      <w:spacing w:before="40" w:after="120" w:line="240" w:lineRule="auto"/>
      <w:ind w:left="1418" w:hanging="283"/>
      <w:jc w:val="left"/>
    </w:pPr>
    <w:rPr>
      <w:rFonts w:eastAsiaTheme="minorEastAsia"/>
      <w:szCs w:val="20"/>
      <w:lang w:eastAsia="fr-FR"/>
    </w:rPr>
  </w:style>
  <w:style w:type="paragraph" w:styleId="Listepuces">
    <w:name w:val="List Bullet"/>
    <w:basedOn w:val="Paragraphedeliste"/>
    <w:link w:val="ListepucesCar"/>
    <w:uiPriority w:val="99"/>
    <w:qFormat/>
    <w:rsid w:val="00FB7E2C"/>
    <w:pPr>
      <w:numPr>
        <w:numId w:val="6"/>
      </w:numPr>
      <w:suppressAutoHyphens/>
      <w:spacing w:before="60" w:after="60" w:line="220" w:lineRule="exact"/>
      <w:contextualSpacing w:val="0"/>
      <w:jc w:val="left"/>
    </w:pPr>
    <w:rPr>
      <w:rFonts w:eastAsia="Times New Roman"/>
      <w:szCs w:val="20"/>
      <w:lang w:eastAsia="fr-FR"/>
    </w:rPr>
  </w:style>
  <w:style w:type="paragraph" w:styleId="Listepuces3">
    <w:name w:val="List Bullet 3"/>
    <w:basedOn w:val="Paragraphedeliste"/>
    <w:uiPriority w:val="5"/>
    <w:semiHidden/>
    <w:unhideWhenUsed/>
    <w:qFormat/>
    <w:rsid w:val="003C2E6E"/>
    <w:pPr>
      <w:keepNext/>
      <w:keepLines/>
      <w:numPr>
        <w:numId w:val="2"/>
      </w:numPr>
      <w:suppressAutoHyphens/>
      <w:spacing w:before="40" w:after="40" w:line="240" w:lineRule="auto"/>
      <w:ind w:left="1134" w:hanging="283"/>
      <w:jc w:val="left"/>
    </w:pPr>
    <w:rPr>
      <w:rFonts w:eastAsiaTheme="minorEastAsia"/>
      <w:szCs w:val="20"/>
      <w:lang w:eastAsia="fr-FR"/>
    </w:rPr>
  </w:style>
  <w:style w:type="paragraph" w:styleId="Listepuces5">
    <w:name w:val="List Bullet 5"/>
    <w:basedOn w:val="Paragraphedeliste"/>
    <w:uiPriority w:val="5"/>
    <w:semiHidden/>
    <w:unhideWhenUsed/>
    <w:qFormat/>
    <w:rsid w:val="003C2E6E"/>
    <w:pPr>
      <w:keepNext/>
      <w:keepLines/>
      <w:numPr>
        <w:numId w:val="4"/>
      </w:numPr>
      <w:suppressAutoHyphens/>
      <w:spacing w:before="40" w:after="40" w:line="240" w:lineRule="auto"/>
      <w:ind w:left="1701" w:hanging="283"/>
      <w:jc w:val="left"/>
    </w:pPr>
    <w:rPr>
      <w:rFonts w:eastAsiaTheme="minorEastAsia"/>
      <w:szCs w:val="20"/>
      <w:lang w:eastAsia="fr-FR"/>
    </w:rPr>
  </w:style>
  <w:style w:type="paragraph" w:styleId="Listepuces2">
    <w:name w:val="List Bullet 2"/>
    <w:basedOn w:val="Paragraphedeliste"/>
    <w:uiPriority w:val="5"/>
    <w:semiHidden/>
    <w:unhideWhenUsed/>
    <w:qFormat/>
    <w:rsid w:val="006966E3"/>
    <w:pPr>
      <w:keepNext/>
      <w:keepLines/>
      <w:numPr>
        <w:numId w:val="1"/>
      </w:numPr>
      <w:suppressAutoHyphens/>
      <w:spacing w:after="60" w:line="220" w:lineRule="exact"/>
      <w:ind w:left="851" w:hanging="284"/>
      <w:jc w:val="left"/>
    </w:pPr>
    <w:rPr>
      <w:rFonts w:eastAsiaTheme="minorEastAsia"/>
      <w:szCs w:val="20"/>
      <w:lang w:eastAsia="fr-FR"/>
    </w:rPr>
  </w:style>
  <w:style w:type="character" w:customStyle="1" w:styleId="ListepucesCar">
    <w:name w:val="Liste à puces Car"/>
    <w:basedOn w:val="Policepardfaut"/>
    <w:link w:val="Listepuces"/>
    <w:uiPriority w:val="99"/>
    <w:rsid w:val="00FB7E2C"/>
    <w:rPr>
      <w:rFonts w:eastAsia="Times New Roman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4"/>
    <w:rsid w:val="00466849"/>
    <w:rPr>
      <w:rFonts w:eastAsia="Times New Roman" w:cs="Calibri"/>
      <w:b/>
      <w:bCs/>
      <w:caps/>
      <w:color w:val="005297" w:themeColor="accent1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4"/>
    <w:semiHidden/>
    <w:rsid w:val="00E02F72"/>
    <w:rPr>
      <w:rFonts w:eastAsiaTheme="minorEastAsia"/>
      <w:color w:val="595959" w:themeColor="text1" w:themeTint="A6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  <w:rPr>
      <w:caps/>
      <w:noProof/>
      <w:color w:val="7F7F7F" w:themeColor="text1" w:themeTint="8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5510A"/>
    <w:rPr>
      <w:caps/>
      <w:noProof/>
      <w:color w:val="7F7F7F" w:themeColor="text1" w:themeTint="80"/>
      <w:sz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55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10A"/>
    <w:rPr>
      <w:sz w:val="20"/>
    </w:rPr>
  </w:style>
  <w:style w:type="paragraph" w:styleId="Titre">
    <w:name w:val="Title"/>
    <w:basedOn w:val="Normal"/>
    <w:next w:val="Normal"/>
    <w:link w:val="TitreCar"/>
    <w:uiPriority w:val="2"/>
    <w:qFormat/>
    <w:rsid w:val="00B5510A"/>
    <w:pPr>
      <w:spacing w:before="40" w:after="40" w:line="240" w:lineRule="auto"/>
      <w:ind w:left="-142"/>
      <w:jc w:val="right"/>
    </w:pPr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character" w:customStyle="1" w:styleId="TitreCar">
    <w:name w:val="Titre Car"/>
    <w:basedOn w:val="Policepardfaut"/>
    <w:link w:val="Titre"/>
    <w:uiPriority w:val="2"/>
    <w:rsid w:val="00B5510A"/>
    <w:rPr>
      <w:rFonts w:eastAsiaTheme="minorEastAsia" w:cstheme="minorHAnsi"/>
      <w:b/>
      <w:caps/>
      <w:color w:val="595959" w:themeColor="text1" w:themeTint="A6"/>
      <w:sz w:val="40"/>
      <w:szCs w:val="36"/>
      <w:lang w:eastAsia="fr-FR"/>
    </w:rPr>
  </w:style>
  <w:style w:type="paragraph" w:styleId="Sansinterligne">
    <w:name w:val="No Spacing"/>
    <w:link w:val="SansinterligneCar"/>
    <w:unhideWhenUsed/>
    <w:qFormat/>
    <w:rsid w:val="00A50746"/>
    <w:pPr>
      <w:spacing w:after="0" w:line="240" w:lineRule="auto"/>
      <w:ind w:right="-2"/>
      <w:jc w:val="both"/>
    </w:pPr>
  </w:style>
  <w:style w:type="character" w:customStyle="1" w:styleId="SansinterligneCar">
    <w:name w:val="Sans interligne Car"/>
    <w:basedOn w:val="Policepardfaut"/>
    <w:link w:val="Sansinterligne"/>
    <w:rsid w:val="00E02F72"/>
  </w:style>
  <w:style w:type="paragraph" w:customStyle="1" w:styleId="Pied-1">
    <w:name w:val="Pied-1"/>
    <w:link w:val="Pied-1Car"/>
    <w:qFormat/>
    <w:rsid w:val="00A50746"/>
    <w:pPr>
      <w:spacing w:before="720"/>
    </w:pPr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paragraph" w:customStyle="1" w:styleId="Pied-2">
    <w:name w:val="Pied-2"/>
    <w:basedOn w:val="Sansinterligne"/>
    <w:link w:val="Pied-2Car"/>
    <w:qFormat/>
    <w:rsid w:val="00A50746"/>
    <w:rPr>
      <w:color w:val="595959" w:themeColor="text1" w:themeTint="A6"/>
    </w:rPr>
  </w:style>
  <w:style w:type="character" w:customStyle="1" w:styleId="Pied-1Car">
    <w:name w:val="Pied-1 Car"/>
    <w:basedOn w:val="SansinterligneCar"/>
    <w:link w:val="Pied-1"/>
    <w:rsid w:val="00A50746"/>
    <w:rPr>
      <w:rFonts w:ascii="Arial" w:hAnsi="Arial" w:cs="Arial"/>
      <w:b/>
      <w:color w:val="595959" w:themeColor="text1" w:themeTint="A6"/>
      <w:spacing w:val="10"/>
      <w:sz w:val="21"/>
      <w:szCs w:val="21"/>
    </w:rPr>
  </w:style>
  <w:style w:type="character" w:customStyle="1" w:styleId="Pied-2Car">
    <w:name w:val="Pied-2 Car"/>
    <w:basedOn w:val="SansinterligneCar"/>
    <w:link w:val="Pied-2"/>
    <w:rsid w:val="00A50746"/>
    <w:rPr>
      <w:color w:val="595959" w:themeColor="text1" w:themeTint="A6"/>
    </w:rPr>
  </w:style>
  <w:style w:type="paragraph" w:customStyle="1" w:styleId="En-tteBleue">
    <w:name w:val="En-tête Bleue"/>
    <w:basedOn w:val="En-tte"/>
    <w:link w:val="En-tteBleueCar"/>
    <w:qFormat/>
    <w:rsid w:val="00A50746"/>
    <w:pPr>
      <w:jc w:val="right"/>
    </w:pPr>
    <w:rPr>
      <w:noProof w:val="0"/>
      <w:color w:val="005297" w:themeColor="accent1"/>
      <w:lang w:eastAsia="en-US"/>
    </w:rPr>
  </w:style>
  <w:style w:type="character" w:customStyle="1" w:styleId="En-tteBleueCar">
    <w:name w:val="En-tête Bleue Car"/>
    <w:basedOn w:val="En-tteCar"/>
    <w:link w:val="En-tteBleue"/>
    <w:rsid w:val="00A50746"/>
    <w:rPr>
      <w:caps/>
      <w:noProof/>
      <w:color w:val="005297" w:themeColor="accent1"/>
      <w:sz w:val="20"/>
      <w:lang w:eastAsia="fr-FR"/>
    </w:rPr>
  </w:style>
  <w:style w:type="paragraph" w:customStyle="1" w:styleId="NumroPage">
    <w:name w:val="Numéro Page"/>
    <w:basedOn w:val="Normal"/>
    <w:uiPriority w:val="14"/>
    <w:qFormat/>
    <w:rsid w:val="00A50746"/>
    <w:pPr>
      <w:spacing w:before="40" w:after="40"/>
    </w:pPr>
    <w:rPr>
      <w:rFonts w:eastAsiaTheme="minorEastAsia"/>
      <w:color w:val="FFFFFF" w:themeColor="background1"/>
      <w:sz w:val="36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A30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25539"/>
    <w:pPr>
      <w:spacing w:after="120" w:line="240" w:lineRule="auto"/>
      <w:jc w:val="left"/>
    </w:pPr>
    <w:rPr>
      <w:rFonts w:ascii="Geneva" w:eastAsia="Times New Roman" w:hAnsi="Geneva" w:cs="Times New Roman"/>
      <w:sz w:val="22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25539"/>
    <w:rPr>
      <w:rFonts w:ascii="Geneva" w:eastAsia="Times New Roman" w:hAnsi="Geneva" w:cs="Times New Roman"/>
      <w:lang w:eastAsia="fr-FR"/>
    </w:rPr>
  </w:style>
  <w:style w:type="paragraph" w:customStyle="1" w:styleId="cvExperienceTexte">
    <w:name w:val="cvExperienceTexte"/>
    <w:basedOn w:val="Normal"/>
    <w:uiPriority w:val="99"/>
    <w:rsid w:val="00325539"/>
    <w:pPr>
      <w:spacing w:before="120" w:after="0" w:line="260" w:lineRule="exact"/>
      <w:ind w:left="340"/>
      <w:jc w:val="left"/>
    </w:pPr>
    <w:rPr>
      <w:rFonts w:ascii="Arial" w:eastAsia="Times New Roman" w:hAnsi="Arial" w:cs="Arial"/>
      <w:sz w:val="22"/>
      <w:lang w:eastAsia="fr-FR"/>
    </w:rPr>
  </w:style>
  <w:style w:type="paragraph" w:customStyle="1" w:styleId="puce">
    <w:name w:val="puce"/>
    <w:basedOn w:val="Normal"/>
    <w:rsid w:val="00854382"/>
    <w:pPr>
      <w:tabs>
        <w:tab w:val="left" w:pos="2368"/>
      </w:tabs>
      <w:suppressAutoHyphens/>
      <w:spacing w:before="50" w:after="50" w:line="228" w:lineRule="auto"/>
      <w:ind w:left="1080" w:hanging="360"/>
      <w:jc w:val="left"/>
    </w:pPr>
    <w:rPr>
      <w:rFonts w:ascii="Calibri" w:eastAsia="Calibri" w:hAnsi="Calibri" w:cs="Calibri"/>
      <w:color w:val="000000"/>
      <w:sz w:val="22"/>
      <w:lang w:eastAsia="ar-SA"/>
    </w:rPr>
  </w:style>
  <w:style w:type="paragraph" w:customStyle="1" w:styleId="Default">
    <w:name w:val="Default"/>
    <w:rsid w:val="00C346A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customStyle="1" w:styleId="intitulrefprojet">
    <w:name w:val="intitulrefprojet"/>
    <w:basedOn w:val="Normal"/>
    <w:rsid w:val="00A65B8F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descriptifposteCarCar">
    <w:name w:val="descriptif poste Car Car"/>
    <w:link w:val="descriptifposte"/>
    <w:locked/>
    <w:rsid w:val="00C872F9"/>
    <w:rPr>
      <w:rFonts w:ascii="Tahoma" w:hAnsi="Tahoma" w:cs="Tahoma"/>
    </w:rPr>
  </w:style>
  <w:style w:type="paragraph" w:customStyle="1" w:styleId="descriptifposte">
    <w:name w:val="descriptif poste"/>
    <w:basedOn w:val="Normal"/>
    <w:link w:val="descriptifposteCarCar"/>
    <w:rsid w:val="00C872F9"/>
    <w:pPr>
      <w:numPr>
        <w:numId w:val="8"/>
      </w:numPr>
      <w:spacing w:after="0" w:line="300" w:lineRule="atLeast"/>
      <w:jc w:val="left"/>
      <w:outlineLvl w:val="0"/>
    </w:pPr>
    <w:rPr>
      <w:rFonts w:ascii="Tahoma" w:hAnsi="Tahoma" w:cs="Tahoma"/>
      <w:sz w:val="22"/>
    </w:rPr>
  </w:style>
  <w:style w:type="paragraph" w:customStyle="1" w:styleId="ListesActions">
    <w:name w:val="Listes Actions"/>
    <w:basedOn w:val="Normal"/>
    <w:rsid w:val="00CB5819"/>
    <w:pPr>
      <w:numPr>
        <w:ilvl w:val="1"/>
        <w:numId w:val="14"/>
      </w:numPr>
      <w:spacing w:before="60" w:after="0" w:line="320" w:lineRule="atLeast"/>
      <w:jc w:val="left"/>
    </w:pPr>
    <w:rPr>
      <w:rFonts w:ascii="Arial" w:eastAsia="Times New Roman" w:hAnsi="Arial" w:cs="Arial"/>
      <w:lang w:eastAsia="fr-FR"/>
    </w:rPr>
  </w:style>
  <w:style w:type="paragraph" w:customStyle="1" w:styleId="Contenudetableau">
    <w:name w:val="Contenu de tableau"/>
    <w:basedOn w:val="Normal"/>
    <w:rsid w:val="006E02D8"/>
    <w:pPr>
      <w:suppressLineNumbers/>
      <w:suppressAutoHyphens/>
      <w:spacing w:before="60" w:after="60" w:line="240" w:lineRule="auto"/>
    </w:pPr>
    <w:rPr>
      <w:rFonts w:ascii="Arial" w:eastAsia="Times New Roman" w:hAnsi="Arial" w:cs="Times New Roman"/>
      <w:szCs w:val="20"/>
      <w:lang w:eastAsia="ar-SA"/>
    </w:rPr>
  </w:style>
  <w:style w:type="paragraph" w:customStyle="1" w:styleId="Paragraphestandard">
    <w:name w:val="[Paragraphe standard]"/>
    <w:basedOn w:val="Normal"/>
    <w:uiPriority w:val="99"/>
    <w:rsid w:val="006C30F5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Minion Pro" w:hAnsi="Minion Pro" w:cs="Minion Pro"/>
      <w:color w:val="000000"/>
      <w:sz w:val="24"/>
      <w:szCs w:val="24"/>
    </w:rPr>
  </w:style>
  <w:style w:type="table" w:customStyle="1" w:styleId="Tableausimple21">
    <w:name w:val="Tableau simple 21"/>
    <w:basedOn w:val="TableauNormal"/>
    <w:uiPriority w:val="42"/>
    <w:rsid w:val="006C30F5"/>
    <w:pPr>
      <w:widowControl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2365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C0A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.sh/sgbd/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94331\Downloads\Dossier-de-competences_ING%20Systemes%20et%20reseaux.dotx" TargetMode="External"/></Relationships>
</file>

<file path=word/theme/theme1.xml><?xml version="1.0" encoding="utf-8"?>
<a:theme xmlns:a="http://schemas.openxmlformats.org/drawingml/2006/main" name="Thème Office">
  <a:themeElements>
    <a:clrScheme name="ACENS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297"/>
      </a:accent1>
      <a:accent2>
        <a:srgbClr val="F08A00"/>
      </a:accent2>
      <a:accent3>
        <a:srgbClr val="7FA413"/>
      </a:accent3>
      <a:accent4>
        <a:srgbClr val="C6196B"/>
      </a:accent4>
      <a:accent5>
        <a:srgbClr val="009EE1"/>
      </a:accent5>
      <a:accent6>
        <a:srgbClr val="9933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49589-CB9C-4E1B-9658-6C47E82B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Dossier-de-competences_ING Systemes et reseaux.dotx</Template>
  <TotalTime>33</TotalTime>
  <Pages>5</Pages>
  <Words>924</Words>
  <Characters>5088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BUISSON</dc:creator>
  <cp:lastModifiedBy>Hatimy Abdellah</cp:lastModifiedBy>
  <cp:revision>26</cp:revision>
  <cp:lastPrinted>2019-03-06T15:21:00Z</cp:lastPrinted>
  <dcterms:created xsi:type="dcterms:W3CDTF">2019-03-06T15:21:00Z</dcterms:created>
  <dcterms:modified xsi:type="dcterms:W3CDTF">2019-04-04T09:52:00Z</dcterms:modified>
</cp:coreProperties>
</file>